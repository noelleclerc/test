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9FA12" w14:textId="50F087A3" w:rsidR="00A06B11" w:rsidRPr="003E5FBF" w:rsidRDefault="002D7756" w:rsidP="007010D0">
      <w:pPr>
        <w:pStyle w:val="CGI"/>
      </w:pPr>
      <w:r>
        <w:rPr>
          <w:noProof/>
          <w:lang w:eastAsia="fr-FR"/>
        </w:rPr>
        <mc:AlternateContent>
          <mc:Choice Requires="wps">
            <w:drawing>
              <wp:anchor distT="0" distB="0" distL="288290" distR="114300" simplePos="0" relativeHeight="251659264" behindDoc="0" locked="0" layoutInCell="1" allowOverlap="1" wp14:anchorId="31ABA1C8" wp14:editId="1E9EE629">
                <wp:simplePos x="0" y="0"/>
                <wp:positionH relativeFrom="margin">
                  <wp:posOffset>4479290</wp:posOffset>
                </wp:positionH>
                <wp:positionV relativeFrom="margin">
                  <wp:posOffset>182880</wp:posOffset>
                </wp:positionV>
                <wp:extent cx="2494280" cy="93345"/>
                <wp:effectExtent l="0" t="0" r="0" b="0"/>
                <wp:wrapSquare wrapText="bothSides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4280" cy="9334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8D824" id="Rectangle 8" o:spid="_x0000_s1026" style="position:absolute;margin-left:352.7pt;margin-top:14.4pt;width:196.4pt;height:7.35pt;z-index:251659264;visibility:visible;mso-wrap-style:square;mso-width-percent:0;mso-height-percent:0;mso-wrap-distance-left:22.7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" fillcolor="#ff6a00 [3206]" stroked="f">
                <w10:wrap type="square" anchorx="margin" anchory="margin"/>
              </v:rect>
            </w:pict>
          </mc:Fallback>
        </mc:AlternateContent>
      </w:r>
      <w:r>
        <w:rPr>
          <w:noProof/>
          <w:sz w:val="28"/>
          <w:szCs w:val="18"/>
          <w:lang w:eastAsia="fr-FR"/>
        </w:rPr>
        <mc:AlternateContent>
          <mc:Choice Requires="wps">
            <w:drawing>
              <wp:anchor distT="0" distB="0" distL="288290" distR="114300" simplePos="0" relativeHeight="251658240" behindDoc="0" locked="0" layoutInCell="1" allowOverlap="1" wp14:anchorId="206A508C" wp14:editId="0BBAD380">
                <wp:simplePos x="0" y="0"/>
                <wp:positionH relativeFrom="page">
                  <wp:posOffset>5392420</wp:posOffset>
                </wp:positionH>
                <wp:positionV relativeFrom="margin">
                  <wp:posOffset>276225</wp:posOffset>
                </wp:positionV>
                <wp:extent cx="2495550" cy="6010275"/>
                <wp:effectExtent l="0" t="0" r="0" b="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60102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E7978F" w14:textId="3E624769" w:rsidR="00B504C8" w:rsidRPr="00DE0FA4" w:rsidRDefault="00E75933" w:rsidP="00B504C8">
                            <w:pPr>
                              <w:pStyle w:val="EncadrEn-tte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DEVELOPPEUR</w:t>
                            </w:r>
                            <w:r w:rsidR="00B63ECD">
                              <w:rPr>
                                <w:lang w:val="fr-FR"/>
                              </w:rPr>
                              <w:t xml:space="preserve"> SENIOR</w:t>
                            </w:r>
                            <w:r>
                              <w:rPr>
                                <w:lang w:val="fr-FR"/>
                              </w:rPr>
                              <w:t xml:space="preserve"> C#</w:t>
                            </w:r>
                          </w:p>
                          <w:p w14:paraId="56AE29E8" w14:textId="77777777" w:rsidR="00B504C8" w:rsidRDefault="007101CC" w:rsidP="00B504C8">
                            <w:pPr>
                              <w:pStyle w:val="EncadrEn-tte2"/>
                              <w:rPr>
                                <w:caps w:val="0"/>
                                <w:lang w:val="fr-FR"/>
                              </w:rPr>
                            </w:pPr>
                            <w:r>
                              <w:rPr>
                                <w:caps w:val="0"/>
                                <w:lang w:val="fr-FR"/>
                              </w:rPr>
                              <w:t xml:space="preserve">Développement </w:t>
                            </w:r>
                            <w:r w:rsidR="00BE6C5F">
                              <w:rPr>
                                <w:caps w:val="0"/>
                                <w:lang w:val="fr-FR"/>
                              </w:rPr>
                              <w:t>de services Windows</w:t>
                            </w:r>
                          </w:p>
                          <w:p w14:paraId="728A84C4" w14:textId="77777777" w:rsidR="007101CC" w:rsidRPr="00DE0FA4" w:rsidRDefault="007101CC" w:rsidP="00B504C8">
                            <w:pPr>
                              <w:pStyle w:val="EncadrEn-tte2"/>
                              <w:rPr>
                                <w:caps w:val="0"/>
                                <w:lang w:val="fr-FR"/>
                              </w:rPr>
                            </w:pPr>
                          </w:p>
                          <w:p w14:paraId="47144B17" w14:textId="7E057996" w:rsidR="007312F0" w:rsidRDefault="007101CC" w:rsidP="00AF708B">
                            <w:pPr>
                              <w:pStyle w:val="EncadrEn-tte2"/>
                              <w:rPr>
                                <w:caps w:val="0"/>
                                <w:lang w:val="fr-FR"/>
                              </w:rPr>
                            </w:pPr>
                            <w:r>
                              <w:rPr>
                                <w:caps w:val="0"/>
                                <w:lang w:val="fr-FR"/>
                              </w:rPr>
                              <w:t>Développement en environnement Visual Studio</w:t>
                            </w:r>
                          </w:p>
                          <w:p w14:paraId="33167398" w14:textId="7F5D4AAF" w:rsidR="00B63ECD" w:rsidRDefault="00B63ECD" w:rsidP="00AF708B">
                            <w:pPr>
                              <w:pStyle w:val="EncadrEn-tte2"/>
                              <w:rPr>
                                <w:caps w:val="0"/>
                                <w:lang w:val="fr-FR"/>
                              </w:rPr>
                            </w:pPr>
                          </w:p>
                          <w:p w14:paraId="39070BD1" w14:textId="354BE4D8" w:rsidR="00B63ECD" w:rsidRDefault="00B63ECD" w:rsidP="00AF708B">
                            <w:pPr>
                              <w:pStyle w:val="EncadrEn-tte2"/>
                              <w:rPr>
                                <w:caps w:val="0"/>
                                <w:lang w:val="fr-FR"/>
                              </w:rPr>
                            </w:pPr>
                            <w:r>
                              <w:rPr>
                                <w:caps w:val="0"/>
                                <w:lang w:val="fr-FR"/>
                              </w:rPr>
                              <w:t>CI/CD via Git, GitHub et Jenkins</w:t>
                            </w:r>
                          </w:p>
                          <w:p w14:paraId="3B9708DD" w14:textId="2BCF7E6D" w:rsidR="002D7756" w:rsidRDefault="002D7756" w:rsidP="00AF708B">
                            <w:pPr>
                              <w:pStyle w:val="EncadrEn-tte2"/>
                              <w:rPr>
                                <w:caps w:val="0"/>
                                <w:lang w:val="fr-FR"/>
                              </w:rPr>
                            </w:pPr>
                          </w:p>
                          <w:p w14:paraId="5231DF8F" w14:textId="317A2FC1" w:rsidR="002D7756" w:rsidRDefault="002D7756" w:rsidP="00AF708B">
                            <w:pPr>
                              <w:pStyle w:val="EncadrEn-tte2"/>
                              <w:rPr>
                                <w:caps w:val="0"/>
                                <w:lang w:val="fr-FR"/>
                              </w:rPr>
                            </w:pPr>
                            <w:r>
                              <w:rPr>
                                <w:caps w:val="0"/>
                                <w:lang w:val="fr-FR"/>
                              </w:rPr>
                              <w:t xml:space="preserve">AGILITE </w:t>
                            </w:r>
                          </w:p>
                          <w:p w14:paraId="5A571037" w14:textId="77777777" w:rsidR="000B2A87" w:rsidRPr="000B2A87" w:rsidRDefault="000B2A87" w:rsidP="000B2A87">
                            <w:pPr>
                              <w:pStyle w:val="Subhead2"/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</w:pPr>
                            <w:r w:rsidRPr="000B2A87"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  <w:t>C, C#, IHM XAML/WPF</w:t>
                            </w:r>
                          </w:p>
                          <w:p w14:paraId="5915FFCC" w14:textId="77777777" w:rsidR="000B2A87" w:rsidRPr="000B2A87" w:rsidRDefault="000B2A87" w:rsidP="000B2A87">
                            <w:pPr>
                              <w:pStyle w:val="Subhead2"/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</w:pPr>
                          </w:p>
                          <w:p w14:paraId="3C030B94" w14:textId="77777777" w:rsidR="000B2A87" w:rsidRPr="000B2A87" w:rsidRDefault="000B2A87" w:rsidP="000B2A87">
                            <w:pPr>
                              <w:pStyle w:val="Subhead2"/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</w:pPr>
                            <w:r w:rsidRPr="000B2A87"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  <w:t xml:space="preserve">Git, GitHub, Jenkins, </w:t>
                            </w:r>
                            <w:proofErr w:type="spellStart"/>
                            <w:r w:rsidRPr="000B2A87"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  <w:t>Jira</w:t>
                            </w:r>
                            <w:proofErr w:type="spellEnd"/>
                          </w:p>
                          <w:p w14:paraId="5BDFF7C4" w14:textId="77777777" w:rsidR="000B2A87" w:rsidRPr="000B2A87" w:rsidRDefault="000B2A87" w:rsidP="000B2A87">
                            <w:pPr>
                              <w:pStyle w:val="Subhead2"/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</w:pPr>
                          </w:p>
                          <w:p w14:paraId="3A311396" w14:textId="77777777" w:rsidR="000B2A87" w:rsidRPr="000B2A87" w:rsidRDefault="000B2A87" w:rsidP="000B2A87">
                            <w:pPr>
                              <w:pStyle w:val="Subhead2"/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</w:pPr>
                            <w:r w:rsidRPr="000B2A87"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  <w:t>Oracle 11g, SQL Server</w:t>
                            </w:r>
                          </w:p>
                          <w:p w14:paraId="07C9453A" w14:textId="77777777" w:rsidR="000B2A87" w:rsidRPr="000B2A87" w:rsidRDefault="000B2A87" w:rsidP="000B2A87">
                            <w:pPr>
                              <w:pStyle w:val="Subhead2"/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</w:pPr>
                          </w:p>
                          <w:p w14:paraId="4F716C7B" w14:textId="77777777" w:rsidR="000B2A87" w:rsidRPr="000B2A87" w:rsidRDefault="000B2A87" w:rsidP="000B2A87">
                            <w:pPr>
                              <w:pStyle w:val="Subhead2"/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</w:pPr>
                            <w:r w:rsidRPr="000B2A87">
                              <w:rPr>
                                <w:rFonts w:ascii="Arial" w:eastAsia="Arial" w:hAnsi="Arial" w:cs="Times New Roman"/>
                                <w:bCs/>
                                <w:color w:val="FFFFFF"/>
                                <w:sz w:val="18"/>
                                <w:szCs w:val="26"/>
                                <w:lang w:val="fr-FR"/>
                              </w:rPr>
                              <w:t>Méthodologie Agile</w:t>
                            </w:r>
                          </w:p>
                          <w:p w14:paraId="3786DCB3" w14:textId="77777777" w:rsidR="000B2A87" w:rsidRPr="00DE0FA4" w:rsidRDefault="000B2A87" w:rsidP="00AF708B">
                            <w:pPr>
                              <w:pStyle w:val="EncadrEn-tte2"/>
                              <w:rPr>
                                <w:caps w:val="0"/>
                                <w:lang w:val="fr-FR"/>
                              </w:rPr>
                            </w:pPr>
                          </w:p>
                          <w:p w14:paraId="70917CCE" w14:textId="1EFA290C" w:rsidR="0045128F" w:rsidRPr="00B504C8" w:rsidRDefault="0045128F" w:rsidP="00B504C8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A508C" id="Rectangle 7" o:spid="_x0000_s1026" style="position:absolute;margin-left:424.6pt;margin-top:21.75pt;width:196.5pt;height:473.25pt;z-index:251658240;visibility:visible;mso-wrap-style:square;mso-width-percent:0;mso-height-percent:0;mso-wrap-distance-left:22.7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" fillcolor="#a1c4d0 [3207]" stroked="f">
                <v:textbox inset="21.6pt,21.6pt,21.6pt,21.6pt">
                  <w:txbxContent>
                    <w:p w14:paraId="33E7978F" w14:textId="3E624769" w:rsidR="00B504C8" w:rsidRPr="00DE0FA4" w:rsidRDefault="00E75933" w:rsidP="00B504C8">
                      <w:pPr>
                        <w:pStyle w:val="EncadrEn-tte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DEVELOPPEUR</w:t>
                      </w:r>
                      <w:r w:rsidR="00B63ECD">
                        <w:rPr>
                          <w:lang w:val="fr-FR"/>
                        </w:rPr>
                        <w:t xml:space="preserve"> SENIOR</w:t>
                      </w:r>
                      <w:r>
                        <w:rPr>
                          <w:lang w:val="fr-FR"/>
                        </w:rPr>
                        <w:t xml:space="preserve"> C#</w:t>
                      </w:r>
                    </w:p>
                    <w:p w14:paraId="56AE29E8" w14:textId="77777777" w:rsidR="00B504C8" w:rsidRDefault="007101CC" w:rsidP="00B504C8">
                      <w:pPr>
                        <w:pStyle w:val="EncadrEn-tte2"/>
                        <w:rPr>
                          <w:caps w:val="0"/>
                          <w:lang w:val="fr-FR"/>
                        </w:rPr>
                      </w:pPr>
                      <w:r>
                        <w:rPr>
                          <w:caps w:val="0"/>
                          <w:lang w:val="fr-FR"/>
                        </w:rPr>
                        <w:t xml:space="preserve">Développement </w:t>
                      </w:r>
                      <w:r w:rsidR="00BE6C5F">
                        <w:rPr>
                          <w:caps w:val="0"/>
                          <w:lang w:val="fr-FR"/>
                        </w:rPr>
                        <w:t>de services Windows</w:t>
                      </w:r>
                    </w:p>
                    <w:p w14:paraId="728A84C4" w14:textId="77777777" w:rsidR="007101CC" w:rsidRPr="00DE0FA4" w:rsidRDefault="007101CC" w:rsidP="00B504C8">
                      <w:pPr>
                        <w:pStyle w:val="EncadrEn-tte2"/>
                        <w:rPr>
                          <w:caps w:val="0"/>
                          <w:lang w:val="fr-FR"/>
                        </w:rPr>
                      </w:pPr>
                    </w:p>
                    <w:p w14:paraId="47144B17" w14:textId="7E057996" w:rsidR="007312F0" w:rsidRDefault="007101CC" w:rsidP="00AF708B">
                      <w:pPr>
                        <w:pStyle w:val="EncadrEn-tte2"/>
                        <w:rPr>
                          <w:caps w:val="0"/>
                          <w:lang w:val="fr-FR"/>
                        </w:rPr>
                      </w:pPr>
                      <w:r>
                        <w:rPr>
                          <w:caps w:val="0"/>
                          <w:lang w:val="fr-FR"/>
                        </w:rPr>
                        <w:t>Développement en environnement Visual Studio</w:t>
                      </w:r>
                    </w:p>
                    <w:p w14:paraId="33167398" w14:textId="7F5D4AAF" w:rsidR="00B63ECD" w:rsidRDefault="00B63ECD" w:rsidP="00AF708B">
                      <w:pPr>
                        <w:pStyle w:val="EncadrEn-tte2"/>
                        <w:rPr>
                          <w:caps w:val="0"/>
                          <w:lang w:val="fr-FR"/>
                        </w:rPr>
                      </w:pPr>
                    </w:p>
                    <w:p w14:paraId="39070BD1" w14:textId="354BE4D8" w:rsidR="00B63ECD" w:rsidRDefault="00B63ECD" w:rsidP="00AF708B">
                      <w:pPr>
                        <w:pStyle w:val="EncadrEn-tte2"/>
                        <w:rPr>
                          <w:caps w:val="0"/>
                          <w:lang w:val="fr-FR"/>
                        </w:rPr>
                      </w:pPr>
                      <w:r>
                        <w:rPr>
                          <w:caps w:val="0"/>
                          <w:lang w:val="fr-FR"/>
                        </w:rPr>
                        <w:t>CI/CD via Git, GitHub et Jenkins</w:t>
                      </w:r>
                    </w:p>
                    <w:p w14:paraId="3B9708DD" w14:textId="2BCF7E6D" w:rsidR="002D7756" w:rsidRDefault="002D7756" w:rsidP="00AF708B">
                      <w:pPr>
                        <w:pStyle w:val="EncadrEn-tte2"/>
                        <w:rPr>
                          <w:caps w:val="0"/>
                          <w:lang w:val="fr-FR"/>
                        </w:rPr>
                      </w:pPr>
                    </w:p>
                    <w:p w14:paraId="5231DF8F" w14:textId="317A2FC1" w:rsidR="002D7756" w:rsidRDefault="002D7756" w:rsidP="00AF708B">
                      <w:pPr>
                        <w:pStyle w:val="EncadrEn-tte2"/>
                        <w:rPr>
                          <w:caps w:val="0"/>
                          <w:lang w:val="fr-FR"/>
                        </w:rPr>
                      </w:pPr>
                      <w:r>
                        <w:rPr>
                          <w:caps w:val="0"/>
                          <w:lang w:val="fr-FR"/>
                        </w:rPr>
                        <w:t xml:space="preserve">AGILITE </w:t>
                      </w:r>
                    </w:p>
                    <w:p w14:paraId="5A571037" w14:textId="77777777" w:rsidR="000B2A87" w:rsidRPr="000B2A87" w:rsidRDefault="000B2A87" w:rsidP="000B2A87">
                      <w:pPr>
                        <w:pStyle w:val="Subhead2"/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</w:pPr>
                      <w:r w:rsidRPr="000B2A87"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  <w:t>C, C#, IHM XAML/WPF</w:t>
                      </w:r>
                    </w:p>
                    <w:p w14:paraId="5915FFCC" w14:textId="77777777" w:rsidR="000B2A87" w:rsidRPr="000B2A87" w:rsidRDefault="000B2A87" w:rsidP="000B2A87">
                      <w:pPr>
                        <w:pStyle w:val="Subhead2"/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</w:pPr>
                    </w:p>
                    <w:p w14:paraId="3C030B94" w14:textId="77777777" w:rsidR="000B2A87" w:rsidRPr="000B2A87" w:rsidRDefault="000B2A87" w:rsidP="000B2A87">
                      <w:pPr>
                        <w:pStyle w:val="Subhead2"/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</w:pPr>
                      <w:r w:rsidRPr="000B2A87"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  <w:t xml:space="preserve">Git, GitHub, Jenkins, </w:t>
                      </w:r>
                      <w:proofErr w:type="spellStart"/>
                      <w:r w:rsidRPr="000B2A87"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  <w:t>Jira</w:t>
                      </w:r>
                      <w:proofErr w:type="spellEnd"/>
                    </w:p>
                    <w:p w14:paraId="5BDFF7C4" w14:textId="77777777" w:rsidR="000B2A87" w:rsidRPr="000B2A87" w:rsidRDefault="000B2A87" w:rsidP="000B2A87">
                      <w:pPr>
                        <w:pStyle w:val="Subhead2"/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</w:pPr>
                    </w:p>
                    <w:p w14:paraId="3A311396" w14:textId="77777777" w:rsidR="000B2A87" w:rsidRPr="000B2A87" w:rsidRDefault="000B2A87" w:rsidP="000B2A87">
                      <w:pPr>
                        <w:pStyle w:val="Subhead2"/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</w:pPr>
                      <w:r w:rsidRPr="000B2A87"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  <w:t>Oracle 11g, SQL Server</w:t>
                      </w:r>
                    </w:p>
                    <w:p w14:paraId="07C9453A" w14:textId="77777777" w:rsidR="000B2A87" w:rsidRPr="000B2A87" w:rsidRDefault="000B2A87" w:rsidP="000B2A87">
                      <w:pPr>
                        <w:pStyle w:val="Subhead2"/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</w:pPr>
                    </w:p>
                    <w:p w14:paraId="4F716C7B" w14:textId="77777777" w:rsidR="000B2A87" w:rsidRPr="000B2A87" w:rsidRDefault="000B2A87" w:rsidP="000B2A87">
                      <w:pPr>
                        <w:pStyle w:val="Subhead2"/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</w:pPr>
                      <w:r w:rsidRPr="000B2A87">
                        <w:rPr>
                          <w:rFonts w:ascii="Arial" w:eastAsia="Arial" w:hAnsi="Arial" w:cs="Times New Roman"/>
                          <w:bCs/>
                          <w:color w:val="FFFFFF"/>
                          <w:sz w:val="18"/>
                          <w:szCs w:val="26"/>
                          <w:lang w:val="fr-FR"/>
                        </w:rPr>
                        <w:t>Méthodologie Agile</w:t>
                      </w:r>
                    </w:p>
                    <w:p w14:paraId="3786DCB3" w14:textId="77777777" w:rsidR="000B2A87" w:rsidRPr="00DE0FA4" w:rsidRDefault="000B2A87" w:rsidP="00AF708B">
                      <w:pPr>
                        <w:pStyle w:val="EncadrEn-tte2"/>
                        <w:rPr>
                          <w:caps w:val="0"/>
                          <w:lang w:val="fr-FR"/>
                        </w:rPr>
                      </w:pPr>
                    </w:p>
                    <w:p w14:paraId="70917CCE" w14:textId="1EFA290C" w:rsidR="0045128F" w:rsidRPr="00B504C8" w:rsidRDefault="0045128F" w:rsidP="00B504C8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EF47C4" w:rsidRPr="003E5FBF">
        <w:t xml:space="preserve">SYNTHESE DE CARRIERE : </w:t>
      </w:r>
      <w:r w:rsidR="00BE6C5F">
        <w:t>9</w:t>
      </w:r>
      <w:r w:rsidR="00EF47C4" w:rsidRPr="003E5FBF">
        <w:t xml:space="preserve"> ANS D’EXPERIENCE</w:t>
      </w:r>
    </w:p>
    <w:p w14:paraId="40998AA2" w14:textId="3D3ACFE2" w:rsidR="00236D0F" w:rsidRDefault="00236D0F" w:rsidP="00E75933">
      <w:pPr>
        <w:pStyle w:val="Bullet1"/>
        <w:ind w:left="714" w:hanging="357"/>
        <w:rPr>
          <w:lang w:val="fr-FR"/>
        </w:rPr>
      </w:pPr>
      <w:r>
        <w:rPr>
          <w:lang w:val="fr-FR"/>
        </w:rPr>
        <w:t xml:space="preserve">Depuis Juillet 2020 : </w:t>
      </w:r>
      <w:r>
        <w:rPr>
          <w:b/>
          <w:bCs/>
          <w:lang w:val="fr-FR"/>
        </w:rPr>
        <w:t>Garance Mutuelle</w:t>
      </w:r>
      <w:r w:rsidR="00B23EE8">
        <w:rPr>
          <w:b/>
          <w:bCs/>
          <w:lang w:val="fr-FR"/>
        </w:rPr>
        <w:t xml:space="preserve"> – Ingénieur logiciel</w:t>
      </w:r>
      <w:r>
        <w:rPr>
          <w:lang w:val="fr-FR"/>
        </w:rPr>
        <w:t xml:space="preserve"> – Access – </w:t>
      </w:r>
      <w:proofErr w:type="spellStart"/>
      <w:r>
        <w:rPr>
          <w:lang w:val="fr-FR"/>
        </w:rPr>
        <w:t>OneLogin</w:t>
      </w:r>
      <w:proofErr w:type="spellEnd"/>
    </w:p>
    <w:p w14:paraId="614B6AAA" w14:textId="04C9B56C" w:rsidR="004B762E" w:rsidRDefault="004B762E" w:rsidP="00E75933">
      <w:pPr>
        <w:pStyle w:val="Bullet1"/>
        <w:ind w:left="714" w:hanging="357"/>
        <w:rPr>
          <w:lang w:val="fr-FR"/>
        </w:rPr>
      </w:pPr>
      <w:r>
        <w:rPr>
          <w:lang w:val="fr-FR"/>
        </w:rPr>
        <w:t>Depuis Mai 2018</w:t>
      </w:r>
      <w:r w:rsidR="003D5E7B">
        <w:rPr>
          <w:lang w:val="fr-FR"/>
        </w:rPr>
        <w:t xml:space="preserve"> à Juin 2020</w:t>
      </w:r>
      <w:r>
        <w:rPr>
          <w:lang w:val="fr-FR"/>
        </w:rPr>
        <w:t xml:space="preserve"> : </w:t>
      </w:r>
      <w:r>
        <w:rPr>
          <w:b/>
          <w:bCs/>
          <w:lang w:val="fr-FR"/>
        </w:rPr>
        <w:t>SGCIB</w:t>
      </w:r>
      <w:r w:rsidR="00B23EE8">
        <w:rPr>
          <w:b/>
          <w:bCs/>
          <w:lang w:val="fr-FR"/>
        </w:rPr>
        <w:t xml:space="preserve"> – Développeur</w:t>
      </w:r>
      <w:r>
        <w:rPr>
          <w:lang w:val="fr-FR"/>
        </w:rPr>
        <w:t xml:space="preserve"> – Services Windows – Oracle </w:t>
      </w:r>
      <w:proofErr w:type="spellStart"/>
      <w:r>
        <w:rPr>
          <w:lang w:val="fr-FR"/>
        </w:rPr>
        <w:t>Exadata</w:t>
      </w:r>
      <w:proofErr w:type="spellEnd"/>
      <w:r>
        <w:rPr>
          <w:lang w:val="fr-FR"/>
        </w:rPr>
        <w:t xml:space="preserve"> – Référentiel de données</w:t>
      </w:r>
    </w:p>
    <w:p w14:paraId="2547EBC7" w14:textId="088995D8" w:rsidR="003159B4" w:rsidRDefault="003159B4" w:rsidP="00E75933">
      <w:pPr>
        <w:pStyle w:val="Bullet1"/>
        <w:ind w:left="714" w:hanging="357"/>
        <w:rPr>
          <w:lang w:val="fr-FR"/>
        </w:rPr>
      </w:pPr>
      <w:r>
        <w:rPr>
          <w:lang w:val="fr-FR"/>
        </w:rPr>
        <w:t>Novembre 2017</w:t>
      </w:r>
      <w:r w:rsidR="003D5E7B">
        <w:rPr>
          <w:lang w:val="fr-FR"/>
        </w:rPr>
        <w:t xml:space="preserve"> à</w:t>
      </w:r>
      <w:r>
        <w:rPr>
          <w:lang w:val="fr-FR"/>
        </w:rPr>
        <w:t> </w:t>
      </w:r>
      <w:r w:rsidR="004B762E">
        <w:rPr>
          <w:lang w:val="fr-FR"/>
        </w:rPr>
        <w:t xml:space="preserve">Mai 2018 </w:t>
      </w:r>
      <w:r>
        <w:rPr>
          <w:lang w:val="fr-FR"/>
        </w:rPr>
        <w:t xml:space="preserve">: </w:t>
      </w:r>
      <w:proofErr w:type="spellStart"/>
      <w:r>
        <w:rPr>
          <w:b/>
          <w:lang w:val="fr-FR"/>
        </w:rPr>
        <w:t>Lyxor</w:t>
      </w:r>
      <w:proofErr w:type="spellEnd"/>
      <w:r>
        <w:rPr>
          <w:b/>
          <w:lang w:val="fr-FR"/>
        </w:rPr>
        <w:t xml:space="preserve"> (Société Générale)</w:t>
      </w:r>
      <w:r w:rsidR="00B23EE8">
        <w:rPr>
          <w:b/>
          <w:lang w:val="fr-FR"/>
        </w:rPr>
        <w:t xml:space="preserve"> – Développeur</w:t>
      </w:r>
      <w:r>
        <w:rPr>
          <w:lang w:val="fr-FR"/>
        </w:rPr>
        <w:t xml:space="preserve"> – Application Windows – Développement Commando – Outils de trading</w:t>
      </w:r>
    </w:p>
    <w:p w14:paraId="532CF9F9" w14:textId="756F559E" w:rsidR="00EF47C4" w:rsidRPr="00E75933" w:rsidRDefault="00E75933" w:rsidP="00E75933">
      <w:pPr>
        <w:pStyle w:val="Bullet1"/>
        <w:ind w:left="714" w:hanging="357"/>
        <w:rPr>
          <w:lang w:val="fr-FR"/>
        </w:rPr>
      </w:pPr>
      <w:r>
        <w:rPr>
          <w:lang w:val="fr-FR"/>
        </w:rPr>
        <w:t xml:space="preserve">Juin 2012 à </w:t>
      </w:r>
      <w:r w:rsidR="00541773">
        <w:rPr>
          <w:lang w:val="fr-FR"/>
        </w:rPr>
        <w:t>Octobre</w:t>
      </w:r>
      <w:r>
        <w:rPr>
          <w:lang w:val="fr-FR"/>
        </w:rPr>
        <w:t xml:space="preserve"> 2017</w:t>
      </w:r>
      <w:r w:rsidR="00EF47C4" w:rsidRPr="00E75933">
        <w:rPr>
          <w:lang w:val="fr-FR"/>
        </w:rPr>
        <w:t xml:space="preserve"> : </w:t>
      </w:r>
      <w:r>
        <w:rPr>
          <w:b/>
          <w:lang w:val="fr-FR"/>
        </w:rPr>
        <w:t>Lehmann Aviation</w:t>
      </w:r>
      <w:r w:rsidR="00B23EE8">
        <w:rPr>
          <w:b/>
          <w:lang w:val="fr-FR"/>
        </w:rPr>
        <w:t xml:space="preserve"> – Ingénieur systèmes drone</w:t>
      </w:r>
      <w:r>
        <w:rPr>
          <w:lang w:val="fr-FR"/>
        </w:rPr>
        <w:t xml:space="preserve"> – Application Store Windows 8 et Windows 10 – Gestion flux de données – Communication temps réel</w:t>
      </w:r>
      <w:r w:rsidR="004C3A8D">
        <w:rPr>
          <w:lang w:val="fr-FR"/>
        </w:rPr>
        <w:t xml:space="preserve"> – Code embarqué pour drone</w:t>
      </w:r>
    </w:p>
    <w:p w14:paraId="7F7EA6A3" w14:textId="738961FD" w:rsidR="00E75933" w:rsidRDefault="00E75933" w:rsidP="00EF47C4">
      <w:pPr>
        <w:pStyle w:val="Bullet1"/>
        <w:ind w:left="714" w:hanging="357"/>
        <w:rPr>
          <w:lang w:val="fr-FR"/>
        </w:rPr>
      </w:pPr>
      <w:r>
        <w:rPr>
          <w:lang w:val="fr-FR"/>
        </w:rPr>
        <w:t xml:space="preserve">Juillet 2011 à Février 2012 : </w:t>
      </w:r>
      <w:r>
        <w:rPr>
          <w:b/>
          <w:lang w:val="fr-FR"/>
        </w:rPr>
        <w:t>Société Générale</w:t>
      </w:r>
      <w:r w:rsidR="00F17A52">
        <w:rPr>
          <w:b/>
          <w:lang w:val="fr-FR"/>
        </w:rPr>
        <w:t xml:space="preserve"> – Ingénieur TMA</w:t>
      </w:r>
      <w:r>
        <w:rPr>
          <w:lang w:val="fr-FR"/>
        </w:rPr>
        <w:t xml:space="preserve"> – Assistance Technique de niveau 1 à 3 – Run en TMA</w:t>
      </w:r>
    </w:p>
    <w:p w14:paraId="38CBAB9C" w14:textId="1FE872B1" w:rsidR="00EF47C4" w:rsidRPr="003E5FBF" w:rsidRDefault="00E75933" w:rsidP="00EF47C4">
      <w:pPr>
        <w:pStyle w:val="Bullet1"/>
        <w:ind w:left="714" w:hanging="357"/>
        <w:rPr>
          <w:lang w:val="fr-FR"/>
        </w:rPr>
      </w:pPr>
      <w:r>
        <w:rPr>
          <w:lang w:val="fr-FR"/>
        </w:rPr>
        <w:t xml:space="preserve">Janvier 2011 à Juin 2011 : </w:t>
      </w:r>
      <w:r>
        <w:rPr>
          <w:b/>
          <w:lang w:val="fr-FR"/>
        </w:rPr>
        <w:t>Key Consulting</w:t>
      </w:r>
      <w:r w:rsidR="00F17A52">
        <w:rPr>
          <w:b/>
          <w:lang w:val="fr-FR"/>
        </w:rPr>
        <w:t xml:space="preserve"> – Stagiaire</w:t>
      </w:r>
      <w:r>
        <w:rPr>
          <w:lang w:val="fr-FR"/>
        </w:rPr>
        <w:t xml:space="preserve"> – Stage de fin d’études – Accessibilité des pages Web</w:t>
      </w:r>
    </w:p>
    <w:p w14:paraId="788344D4" w14:textId="77777777" w:rsidR="00A06B11" w:rsidRPr="003E5FBF" w:rsidRDefault="00EF47C4" w:rsidP="00735091">
      <w:pPr>
        <w:pStyle w:val="Header1"/>
        <w:tabs>
          <w:tab w:val="left" w:pos="4464"/>
        </w:tabs>
        <w:spacing w:before="360" w:after="120"/>
        <w:rPr>
          <w:lang w:val="fr-FR"/>
        </w:rPr>
      </w:pPr>
      <w:r w:rsidRPr="003E5FBF">
        <w:rPr>
          <w:lang w:val="fr-FR"/>
        </w:rPr>
        <w:t>DIPLOMES ET CERTIFICATIONS</w:t>
      </w:r>
    </w:p>
    <w:p w14:paraId="5EF46BF4" w14:textId="77777777" w:rsidR="00585D6F" w:rsidRPr="003E5FBF" w:rsidRDefault="00EF47C4" w:rsidP="00585D6F">
      <w:pPr>
        <w:rPr>
          <w:b/>
          <w:lang w:val="fr-FR"/>
        </w:rPr>
      </w:pPr>
      <w:r w:rsidRPr="003E5FBF">
        <w:rPr>
          <w:b/>
          <w:lang w:val="fr-FR"/>
        </w:rPr>
        <w:t xml:space="preserve">ECOLE </w:t>
      </w:r>
      <w:r w:rsidR="007101CC">
        <w:rPr>
          <w:b/>
          <w:lang w:val="fr-FR"/>
        </w:rPr>
        <w:t>ESIEE ENGINEERING</w:t>
      </w:r>
      <w:r w:rsidRPr="003E5FBF">
        <w:rPr>
          <w:b/>
          <w:lang w:val="fr-FR"/>
        </w:rPr>
        <w:t xml:space="preserve"> (</w:t>
      </w:r>
      <w:r w:rsidR="007101CC">
        <w:rPr>
          <w:b/>
          <w:lang w:val="fr-FR"/>
        </w:rPr>
        <w:t>2011</w:t>
      </w:r>
      <w:r w:rsidRPr="003E5FBF">
        <w:rPr>
          <w:b/>
          <w:lang w:val="fr-FR"/>
        </w:rPr>
        <w:t>)</w:t>
      </w:r>
    </w:p>
    <w:p w14:paraId="61DE620E" w14:textId="77777777" w:rsidR="00EF47C4" w:rsidRPr="003E5FBF" w:rsidRDefault="007101CC" w:rsidP="007101CC">
      <w:pPr>
        <w:rPr>
          <w:lang w:val="fr-FR"/>
        </w:rPr>
      </w:pPr>
      <w:r>
        <w:rPr>
          <w:lang w:val="fr-FR"/>
        </w:rPr>
        <w:t>Majeure informatique</w:t>
      </w:r>
    </w:p>
    <w:p w14:paraId="2B649AF0" w14:textId="77777777" w:rsidR="00EF47C4" w:rsidRPr="003E5FBF" w:rsidRDefault="00EF47C4" w:rsidP="00585D6F">
      <w:pPr>
        <w:rPr>
          <w:lang w:val="fr-FR"/>
        </w:rPr>
      </w:pPr>
    </w:p>
    <w:p w14:paraId="4D98B996" w14:textId="77777777" w:rsidR="00EF47C4" w:rsidRPr="003E5FBF" w:rsidRDefault="00EF47C4" w:rsidP="00585D6F">
      <w:pPr>
        <w:rPr>
          <w:b/>
          <w:lang w:val="fr-FR"/>
        </w:rPr>
      </w:pPr>
      <w:r w:rsidRPr="003E5FBF">
        <w:rPr>
          <w:b/>
          <w:lang w:val="fr-FR"/>
        </w:rPr>
        <w:t>LANGUE</w:t>
      </w:r>
    </w:p>
    <w:p w14:paraId="77148582" w14:textId="77777777" w:rsidR="00EF47C4" w:rsidRPr="003E5FBF" w:rsidRDefault="00B504C8" w:rsidP="001679AD">
      <w:pPr>
        <w:tabs>
          <w:tab w:val="left" w:pos="3708"/>
        </w:tabs>
        <w:rPr>
          <w:lang w:val="fr-FR"/>
        </w:rPr>
      </w:pPr>
      <w:r w:rsidRPr="003E5FBF">
        <w:rPr>
          <w:lang w:val="fr-FR"/>
        </w:rPr>
        <w:t>Anglais professionnel</w:t>
      </w:r>
    </w:p>
    <w:p w14:paraId="6952BA25" w14:textId="77777777" w:rsidR="0045128F" w:rsidRPr="003E5FBF" w:rsidRDefault="00B504C8" w:rsidP="00B504C8">
      <w:pPr>
        <w:pStyle w:val="Header1"/>
        <w:tabs>
          <w:tab w:val="left" w:pos="4464"/>
        </w:tabs>
        <w:spacing w:before="360"/>
        <w:rPr>
          <w:lang w:val="fr-FR"/>
        </w:rPr>
      </w:pPr>
      <w:r w:rsidRPr="003E5FBF">
        <w:rPr>
          <w:lang w:val="fr-FR"/>
        </w:rPr>
        <w:t>EXPERIENCE SECTORIELLE</w:t>
      </w:r>
    </w:p>
    <w:p w14:paraId="25BC0944" w14:textId="77777777" w:rsidR="002177FF" w:rsidRPr="003E5FBF" w:rsidRDefault="009F12A0" w:rsidP="002177FF">
      <w:pPr>
        <w:pStyle w:val="Subhead2"/>
        <w:rPr>
          <w:lang w:val="fr-FR"/>
        </w:rPr>
      </w:pPr>
      <w:r>
        <w:rPr>
          <w:lang w:val="fr-FR"/>
        </w:rPr>
        <w:t>AERONAUTIQUE</w:t>
      </w:r>
      <w:r w:rsidR="002177FF" w:rsidRPr="003E5FBF">
        <w:rPr>
          <w:lang w:val="fr-FR"/>
        </w:rPr>
        <w:t xml:space="preserve"> </w:t>
      </w:r>
    </w:p>
    <w:p w14:paraId="04B5222B" w14:textId="5967B72B" w:rsidR="009F12A0" w:rsidRDefault="009F12A0" w:rsidP="002177FF">
      <w:pPr>
        <w:rPr>
          <w:lang w:val="fr-FR"/>
        </w:rPr>
      </w:pPr>
      <w:r>
        <w:rPr>
          <w:lang w:val="fr-FR"/>
        </w:rPr>
        <w:t>Recherche et développement</w:t>
      </w:r>
    </w:p>
    <w:p w14:paraId="33EC80AC" w14:textId="22247AA3" w:rsidR="009F12A0" w:rsidRDefault="003D5E7B" w:rsidP="00113B8E">
      <w:pPr>
        <w:pStyle w:val="Subhead2"/>
        <w:rPr>
          <w:lang w:val="fr-FR"/>
        </w:rPr>
      </w:pPr>
      <w:r>
        <w:rPr>
          <w:lang w:val="fr-FR"/>
        </w:rPr>
        <w:t>FINANCE</w:t>
      </w:r>
    </w:p>
    <w:p w14:paraId="1311110B" w14:textId="77777777" w:rsidR="001679AD" w:rsidRPr="003E5FBF" w:rsidRDefault="00150F82" w:rsidP="005347DB">
      <w:pPr>
        <w:rPr>
          <w:lang w:val="fr-FR"/>
        </w:rPr>
      </w:pPr>
      <w:r>
        <w:rPr>
          <w:lang w:val="fr-FR"/>
        </w:rPr>
        <w:t>Recherche et développement, a</w:t>
      </w:r>
      <w:r w:rsidR="00534741">
        <w:rPr>
          <w:lang w:val="fr-FR"/>
        </w:rPr>
        <w:t>ssistance technique</w:t>
      </w:r>
    </w:p>
    <w:p w14:paraId="10C77C36" w14:textId="77777777" w:rsidR="001679AD" w:rsidRPr="003E5FBF" w:rsidRDefault="001679AD" w:rsidP="001679AD">
      <w:pPr>
        <w:rPr>
          <w:lang w:val="fr-FR"/>
        </w:rPr>
      </w:pPr>
    </w:p>
    <w:p w14:paraId="4FF4D359" w14:textId="77777777" w:rsidR="001679AD" w:rsidRPr="003E5FBF" w:rsidRDefault="001679AD" w:rsidP="001679AD">
      <w:pPr>
        <w:pStyle w:val="Header1"/>
        <w:tabs>
          <w:tab w:val="left" w:pos="4464"/>
        </w:tabs>
        <w:spacing w:before="360"/>
        <w:rPr>
          <w:lang w:val="fr-FR"/>
        </w:rPr>
      </w:pPr>
      <w:r w:rsidRPr="003E5FBF">
        <w:rPr>
          <w:lang w:val="fr-FR"/>
        </w:rPr>
        <w:t>COMPETENCES TECHNIQUES</w:t>
      </w:r>
    </w:p>
    <w:p w14:paraId="7E5CCBDA" w14:textId="34EC5918" w:rsidR="00692076" w:rsidRDefault="00D02375" w:rsidP="00D02375">
      <w:pPr>
        <w:pStyle w:val="Subhead2"/>
        <w:rPr>
          <w:lang w:val="fr-FR"/>
        </w:rPr>
      </w:pPr>
      <w:r>
        <w:rPr>
          <w:lang w:val="fr-FR"/>
        </w:rPr>
        <w:t>C, C#,</w:t>
      </w:r>
      <w:r w:rsidR="00113B8E">
        <w:rPr>
          <w:lang w:val="fr-FR"/>
        </w:rPr>
        <w:t xml:space="preserve"> IHM </w:t>
      </w:r>
      <w:r>
        <w:rPr>
          <w:lang w:val="fr-FR"/>
        </w:rPr>
        <w:t>XAML</w:t>
      </w:r>
      <w:r w:rsidR="00113B8E">
        <w:rPr>
          <w:lang w:val="fr-FR"/>
        </w:rPr>
        <w:t>/WPF</w:t>
      </w:r>
    </w:p>
    <w:p w14:paraId="5B43038F" w14:textId="6A22C6E2" w:rsidR="00113B8E" w:rsidRDefault="00113B8E" w:rsidP="00D02375">
      <w:pPr>
        <w:pStyle w:val="Subhead2"/>
        <w:rPr>
          <w:lang w:val="fr-FR"/>
        </w:rPr>
      </w:pPr>
    </w:p>
    <w:p w14:paraId="5334ABC9" w14:textId="300AF484" w:rsidR="00113B8E" w:rsidRPr="00B63ECD" w:rsidRDefault="00113B8E" w:rsidP="00113B8E">
      <w:pPr>
        <w:pStyle w:val="Subhead2"/>
        <w:rPr>
          <w:lang w:val="fr-FR"/>
        </w:rPr>
      </w:pPr>
      <w:r w:rsidRPr="00B63ECD">
        <w:rPr>
          <w:lang w:val="fr-FR"/>
        </w:rPr>
        <w:t>Git, GitHub, Jenkins, Jira</w:t>
      </w:r>
    </w:p>
    <w:p w14:paraId="4905782F" w14:textId="77777777" w:rsidR="007312F0" w:rsidRPr="00B63ECD" w:rsidRDefault="007312F0" w:rsidP="00D02375">
      <w:pPr>
        <w:pStyle w:val="Subhead2"/>
        <w:rPr>
          <w:lang w:val="fr-FR"/>
        </w:rPr>
      </w:pPr>
    </w:p>
    <w:p w14:paraId="7653360F" w14:textId="5604EAD2" w:rsidR="004528C4" w:rsidRPr="00B63ECD" w:rsidRDefault="00113B8E" w:rsidP="004528C4">
      <w:pPr>
        <w:pStyle w:val="Subhead2"/>
        <w:rPr>
          <w:lang w:val="fr-FR"/>
        </w:rPr>
      </w:pPr>
      <w:r w:rsidRPr="00B63ECD">
        <w:rPr>
          <w:lang w:val="fr-FR"/>
        </w:rPr>
        <w:t>Oracle 11g</w:t>
      </w:r>
      <w:r w:rsidR="003159B4" w:rsidRPr="00B63ECD">
        <w:rPr>
          <w:lang w:val="fr-FR"/>
        </w:rPr>
        <w:t xml:space="preserve">, SQL </w:t>
      </w:r>
      <w:r w:rsidRPr="00B63ECD">
        <w:rPr>
          <w:lang w:val="fr-FR"/>
        </w:rPr>
        <w:t>Serve</w:t>
      </w:r>
      <w:r w:rsidR="00436014" w:rsidRPr="00B63ECD">
        <w:rPr>
          <w:lang w:val="fr-FR"/>
        </w:rPr>
        <w:t>r</w:t>
      </w:r>
    </w:p>
    <w:p w14:paraId="5ABF3453" w14:textId="744744FE" w:rsidR="00113B8E" w:rsidRPr="00B63ECD" w:rsidRDefault="00113B8E" w:rsidP="004528C4">
      <w:pPr>
        <w:pStyle w:val="Subhead2"/>
        <w:rPr>
          <w:lang w:val="fr-FR"/>
        </w:rPr>
      </w:pPr>
    </w:p>
    <w:p w14:paraId="6D2EB33D" w14:textId="0EBB2027" w:rsidR="00113B8E" w:rsidRPr="00B63ECD" w:rsidRDefault="00113B8E" w:rsidP="004528C4">
      <w:pPr>
        <w:pStyle w:val="Subhead2"/>
        <w:rPr>
          <w:lang w:val="fr-FR"/>
        </w:rPr>
      </w:pPr>
      <w:r w:rsidRPr="00B63ECD">
        <w:rPr>
          <w:lang w:val="fr-FR"/>
        </w:rPr>
        <w:t>Méthodologie Agile</w:t>
      </w:r>
    </w:p>
    <w:p w14:paraId="714DE01F" w14:textId="77777777" w:rsidR="007F18CE" w:rsidRDefault="007F18CE">
      <w:pPr>
        <w:spacing w:after="180"/>
        <w:contextualSpacing w:val="0"/>
        <w:rPr>
          <w:b/>
          <w:color w:val="991F3D" w:themeColor="accent2"/>
          <w:sz w:val="28"/>
          <w:lang w:val="fr-FR"/>
        </w:rPr>
      </w:pPr>
      <w:r>
        <w:rPr>
          <w:lang w:val="fr-FR"/>
        </w:rPr>
        <w:br w:type="page"/>
      </w:r>
    </w:p>
    <w:p w14:paraId="539BFD12" w14:textId="77777777" w:rsidR="00692076" w:rsidRPr="003E5FBF" w:rsidRDefault="00692076" w:rsidP="00692076">
      <w:pPr>
        <w:pStyle w:val="Header1"/>
        <w:tabs>
          <w:tab w:val="left" w:pos="4464"/>
        </w:tabs>
        <w:spacing w:before="360"/>
        <w:rPr>
          <w:lang w:val="fr-FR"/>
        </w:rPr>
      </w:pPr>
      <w:r w:rsidRPr="003E5FBF">
        <w:rPr>
          <w:lang w:val="fr-FR"/>
        </w:rPr>
        <w:lastRenderedPageBreak/>
        <w:t>PARCOURS PROFESSIONNEL DETAILLE</w:t>
      </w:r>
    </w:p>
    <w:p w14:paraId="22488677" w14:textId="0DC96AD0" w:rsidR="00692076" w:rsidRDefault="00692076" w:rsidP="002177FF">
      <w:pPr>
        <w:rPr>
          <w:lang w:val="fr-FR"/>
        </w:rPr>
      </w:pPr>
    </w:p>
    <w:p w14:paraId="3E671331" w14:textId="23308EAB" w:rsidR="00646037" w:rsidRDefault="00646037" w:rsidP="00646037">
      <w:pPr>
        <w:rPr>
          <w:lang w:val="fr-FR"/>
        </w:rPr>
      </w:pPr>
      <w:r w:rsidRPr="00921D26">
        <w:rPr>
          <w:b/>
          <w:lang w:val="fr-FR"/>
        </w:rPr>
        <w:t>GARANCE MUTUELLE – (Depuis 07/20)</w:t>
      </w:r>
    </w:p>
    <w:p w14:paraId="220C750A" w14:textId="02617351" w:rsidR="002D7756" w:rsidRPr="003E5FBF" w:rsidRDefault="00646037" w:rsidP="00646037">
      <w:pPr>
        <w:spacing w:after="60"/>
        <w:rPr>
          <w:lang w:val="fr-FR"/>
        </w:rPr>
      </w:pPr>
      <w:r>
        <w:rPr>
          <w:b/>
          <w:lang w:val="fr-FR"/>
        </w:rPr>
        <w:t xml:space="preserve">Responsabilité : </w:t>
      </w:r>
      <w:r w:rsidRPr="002D7756">
        <w:rPr>
          <w:b/>
          <w:lang w:val="fr-FR"/>
        </w:rPr>
        <w:t>Ingénieur</w:t>
      </w:r>
      <w:r>
        <w:rPr>
          <w:lang w:val="fr-FR"/>
        </w:rPr>
        <w:t xml:space="preserve"> </w:t>
      </w:r>
      <w:r w:rsidR="00DD4EA3" w:rsidRPr="002D7756">
        <w:rPr>
          <w:b/>
          <w:lang w:val="fr-FR"/>
        </w:rPr>
        <w:t>logiciel</w:t>
      </w:r>
      <w:r w:rsidRPr="000A2D4C">
        <w:rPr>
          <w:lang w:val="fr-FR"/>
        </w:rPr>
        <w:t xml:space="preserve"> </w:t>
      </w:r>
    </w:p>
    <w:p w14:paraId="34490DAD" w14:textId="6F1C7C13" w:rsidR="00646037" w:rsidRDefault="00646037" w:rsidP="00646037">
      <w:pPr>
        <w:pStyle w:val="Bullet1"/>
        <w:numPr>
          <w:ilvl w:val="0"/>
          <w:numId w:val="4"/>
        </w:numPr>
        <w:rPr>
          <w:lang w:val="fr-FR"/>
        </w:rPr>
      </w:pPr>
      <w:r>
        <w:rPr>
          <w:lang w:val="fr-FR"/>
        </w:rPr>
        <w:t>Mise en place d’un environnement de développement</w:t>
      </w:r>
    </w:p>
    <w:p w14:paraId="32D0E495" w14:textId="643B3E78" w:rsidR="00646037" w:rsidRDefault="00646037" w:rsidP="00646037">
      <w:pPr>
        <w:pStyle w:val="Bullet1"/>
        <w:numPr>
          <w:ilvl w:val="0"/>
          <w:numId w:val="4"/>
        </w:numPr>
        <w:rPr>
          <w:lang w:val="fr-FR"/>
        </w:rPr>
      </w:pPr>
      <w:r>
        <w:rPr>
          <w:lang w:val="fr-FR"/>
        </w:rPr>
        <w:t>Sécurisation et maintenance du CRM développé en interne en attendant son remplacement par une solution du marché</w:t>
      </w:r>
    </w:p>
    <w:p w14:paraId="4FD86B18" w14:textId="38978B4F" w:rsidR="00646037" w:rsidRDefault="00646037" w:rsidP="00646037">
      <w:pPr>
        <w:pStyle w:val="Bullet1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Développement d’un outil de synchronisation des nouveaux utilisateurs avec la solution d’authentification </w:t>
      </w:r>
      <w:proofErr w:type="spellStart"/>
      <w:r>
        <w:rPr>
          <w:lang w:val="fr-FR"/>
        </w:rPr>
        <w:t>OneLogin</w:t>
      </w:r>
      <w:proofErr w:type="spellEnd"/>
    </w:p>
    <w:p w14:paraId="7C4A55E6" w14:textId="2741300C" w:rsidR="00646037" w:rsidRPr="008858B5" w:rsidRDefault="00646037" w:rsidP="00646037">
      <w:pPr>
        <w:spacing w:after="60"/>
        <w:rPr>
          <w:lang w:val="fr-FR"/>
        </w:rPr>
      </w:pPr>
      <w:r w:rsidRPr="008858B5">
        <w:rPr>
          <w:b/>
          <w:lang w:val="fr-FR"/>
        </w:rPr>
        <w:t>Environnement technique</w:t>
      </w:r>
      <w:r w:rsidRPr="008858B5">
        <w:rPr>
          <w:lang w:val="fr-FR"/>
        </w:rPr>
        <w:t xml:space="preserve"> : C#, .NET 4.</w:t>
      </w:r>
      <w:r>
        <w:rPr>
          <w:lang w:val="fr-FR"/>
        </w:rPr>
        <w:t>7.2</w:t>
      </w:r>
      <w:r w:rsidRPr="008858B5">
        <w:rPr>
          <w:lang w:val="fr-FR"/>
        </w:rPr>
        <w:t xml:space="preserve">, Visual Studio </w:t>
      </w:r>
      <w:r>
        <w:rPr>
          <w:lang w:val="fr-FR"/>
        </w:rPr>
        <w:t>2019</w:t>
      </w:r>
      <w:r w:rsidRPr="008858B5">
        <w:rPr>
          <w:lang w:val="fr-FR"/>
        </w:rPr>
        <w:t xml:space="preserve">, Git, </w:t>
      </w:r>
      <w:r>
        <w:rPr>
          <w:lang w:val="fr-FR"/>
        </w:rPr>
        <w:t xml:space="preserve">GitHub, </w:t>
      </w:r>
    </w:p>
    <w:p w14:paraId="03137114" w14:textId="77777777" w:rsidR="00646037" w:rsidRPr="003E5FBF" w:rsidRDefault="00646037" w:rsidP="002177FF">
      <w:pPr>
        <w:rPr>
          <w:lang w:val="fr-FR"/>
        </w:rPr>
      </w:pPr>
    </w:p>
    <w:p w14:paraId="535B3E6C" w14:textId="2481A15A" w:rsidR="003159B4" w:rsidRPr="002B37D1" w:rsidRDefault="002B37D1" w:rsidP="002177FF">
      <w:pPr>
        <w:rPr>
          <w:b/>
          <w:lang w:val="en-US"/>
        </w:rPr>
      </w:pPr>
      <w:r w:rsidRPr="00D72FEC">
        <w:rPr>
          <w:b/>
          <w:lang w:val="en-US"/>
        </w:rPr>
        <w:t>SOCIETE GENERALE CORPORATE AND INVESTMENT BANKING</w:t>
      </w:r>
      <w:r w:rsidR="003159B4" w:rsidRPr="002B37D1">
        <w:rPr>
          <w:b/>
          <w:lang w:val="en-US"/>
        </w:rPr>
        <w:t xml:space="preserve"> – (</w:t>
      </w:r>
      <w:r w:rsidRPr="002B37D1">
        <w:rPr>
          <w:b/>
          <w:lang w:val="en-US"/>
        </w:rPr>
        <w:t>05</w:t>
      </w:r>
      <w:r w:rsidR="003159B4" w:rsidRPr="002B37D1">
        <w:rPr>
          <w:b/>
          <w:lang w:val="en-US"/>
        </w:rPr>
        <w:t>/18</w:t>
      </w:r>
      <w:r w:rsidR="00646037">
        <w:rPr>
          <w:b/>
          <w:lang w:val="en-US"/>
        </w:rPr>
        <w:t xml:space="preserve"> à 06/20</w:t>
      </w:r>
      <w:r w:rsidR="003159B4" w:rsidRPr="002B37D1">
        <w:rPr>
          <w:b/>
          <w:lang w:val="en-US"/>
        </w:rPr>
        <w:t>)</w:t>
      </w:r>
    </w:p>
    <w:p w14:paraId="6E76A21A" w14:textId="77777777" w:rsidR="003159B4" w:rsidRDefault="002B37D1" w:rsidP="002177FF">
      <w:pPr>
        <w:rPr>
          <w:lang w:val="fr-FR"/>
        </w:rPr>
      </w:pPr>
      <w:r>
        <w:rPr>
          <w:b/>
          <w:lang w:val="fr-FR"/>
        </w:rPr>
        <w:t>I2R</w:t>
      </w:r>
      <w:r w:rsidR="003159B4">
        <w:rPr>
          <w:b/>
          <w:lang w:val="fr-FR"/>
        </w:rPr>
        <w:t xml:space="preserve"> : </w:t>
      </w:r>
      <w:r w:rsidR="003159B4">
        <w:rPr>
          <w:lang w:val="fr-FR"/>
        </w:rPr>
        <w:t xml:space="preserve">Développement </w:t>
      </w:r>
      <w:r>
        <w:rPr>
          <w:lang w:val="fr-FR"/>
        </w:rPr>
        <w:t>et support niveau 3 d’un référentiel de données d’analyse de risques et de valorisation</w:t>
      </w:r>
    </w:p>
    <w:p w14:paraId="5835BCB9" w14:textId="77777777" w:rsidR="000A2D4C" w:rsidRDefault="000A2D4C" w:rsidP="002177FF">
      <w:pPr>
        <w:rPr>
          <w:lang w:val="fr-FR"/>
        </w:rPr>
      </w:pPr>
      <w:bookmarkStart w:id="0" w:name="_GoBack"/>
      <w:bookmarkEnd w:id="0"/>
    </w:p>
    <w:p w14:paraId="2095FA06" w14:textId="1D625486" w:rsidR="000A2D4C" w:rsidRPr="003E5FBF" w:rsidRDefault="000A2D4C" w:rsidP="000A2D4C">
      <w:pPr>
        <w:spacing w:after="60"/>
        <w:rPr>
          <w:lang w:val="fr-FR"/>
        </w:rPr>
      </w:pPr>
      <w:r>
        <w:rPr>
          <w:b/>
          <w:lang w:val="fr-FR"/>
        </w:rPr>
        <w:t xml:space="preserve">Responsabilité : </w:t>
      </w:r>
      <w:r w:rsidR="00DD4EA3" w:rsidRPr="002D7756">
        <w:rPr>
          <w:b/>
          <w:lang w:val="fr-FR"/>
        </w:rPr>
        <w:t>Développeur</w:t>
      </w:r>
      <w:r w:rsidRPr="000A2D4C">
        <w:rPr>
          <w:lang w:val="fr-FR"/>
        </w:rPr>
        <w:t xml:space="preserve"> </w:t>
      </w:r>
    </w:p>
    <w:p w14:paraId="34A5727A" w14:textId="77777777" w:rsidR="000A2D4C" w:rsidRDefault="00BE6C5F" w:rsidP="002177FF">
      <w:pPr>
        <w:pStyle w:val="Bullet1"/>
        <w:rPr>
          <w:lang w:val="fr-FR"/>
        </w:rPr>
      </w:pPr>
      <w:r>
        <w:rPr>
          <w:lang w:val="fr-FR"/>
        </w:rPr>
        <w:t>Maintenance évolutive d’un référentiel de données</w:t>
      </w:r>
    </w:p>
    <w:p w14:paraId="4A2571EF" w14:textId="77777777" w:rsidR="000A2D4C" w:rsidRDefault="00BE6C5F" w:rsidP="000A2D4C">
      <w:pPr>
        <w:pStyle w:val="Bullet1-2ndlevel"/>
        <w:rPr>
          <w:lang w:val="fr-FR"/>
        </w:rPr>
      </w:pPr>
      <w:r>
        <w:rPr>
          <w:lang w:val="fr-FR"/>
        </w:rPr>
        <w:t>Mise en place de nouveaux flux de données entrants et sortants</w:t>
      </w:r>
    </w:p>
    <w:p w14:paraId="1990BFD5" w14:textId="77777777" w:rsidR="000A2D4C" w:rsidRDefault="00BE6C5F" w:rsidP="000A2D4C">
      <w:pPr>
        <w:pStyle w:val="Bullet1-2ndlevel"/>
        <w:rPr>
          <w:lang w:val="fr-FR"/>
        </w:rPr>
      </w:pPr>
      <w:r>
        <w:rPr>
          <w:lang w:val="fr-FR"/>
        </w:rPr>
        <w:t>Développement d’une API REST</w:t>
      </w:r>
    </w:p>
    <w:p w14:paraId="611C1855" w14:textId="77777777" w:rsidR="000A2D4C" w:rsidRDefault="00BE6C5F" w:rsidP="000A2D4C">
      <w:pPr>
        <w:pStyle w:val="Bullet1-2ndlevel"/>
        <w:rPr>
          <w:lang w:val="fr-FR"/>
        </w:rPr>
      </w:pPr>
      <w:r>
        <w:rPr>
          <w:lang w:val="fr-FR"/>
        </w:rPr>
        <w:t>Investigation et résolution d’incidents de productions en coordination avec les équipes Bangalore</w:t>
      </w:r>
    </w:p>
    <w:p w14:paraId="0DDE5970" w14:textId="77777777" w:rsidR="00BE6C5F" w:rsidRPr="002B37D1" w:rsidRDefault="00BE6C5F" w:rsidP="00BE6C5F">
      <w:pPr>
        <w:pStyle w:val="Bullet1-2ndlevel"/>
        <w:rPr>
          <w:lang w:val="fr-FR"/>
        </w:rPr>
      </w:pPr>
      <w:r>
        <w:rPr>
          <w:lang w:val="fr-FR"/>
        </w:rPr>
        <w:t>Gestion des release en accord avec les règles CMRM</w:t>
      </w:r>
    </w:p>
    <w:p w14:paraId="2619C806" w14:textId="77777777" w:rsidR="00E73299" w:rsidRPr="002B37D1" w:rsidRDefault="00CA66DF" w:rsidP="00E73299">
      <w:pPr>
        <w:pStyle w:val="Bullet1-2ndlevel"/>
        <w:rPr>
          <w:lang w:val="fr-FR"/>
        </w:rPr>
      </w:pPr>
      <w:r>
        <w:rPr>
          <w:lang w:val="fr-FR"/>
        </w:rPr>
        <w:t>C</w:t>
      </w:r>
      <w:r w:rsidR="00BE6C5F">
        <w:rPr>
          <w:lang w:val="fr-FR"/>
        </w:rPr>
        <w:t xml:space="preserve">haîne réglementaire d’Initial </w:t>
      </w:r>
      <w:proofErr w:type="spellStart"/>
      <w:r w:rsidR="00BE6C5F">
        <w:rPr>
          <w:lang w:val="fr-FR"/>
        </w:rPr>
        <w:t>Margin</w:t>
      </w:r>
      <w:proofErr w:type="spellEnd"/>
    </w:p>
    <w:p w14:paraId="461B59B5" w14:textId="77777777" w:rsidR="00E73299" w:rsidRPr="008858B5" w:rsidRDefault="00E73299" w:rsidP="00E73299">
      <w:pPr>
        <w:spacing w:after="60"/>
        <w:rPr>
          <w:lang w:val="fr-FR"/>
        </w:rPr>
      </w:pPr>
      <w:r w:rsidRPr="008858B5">
        <w:rPr>
          <w:b/>
          <w:lang w:val="fr-FR"/>
        </w:rPr>
        <w:t>Environnement technique</w:t>
      </w:r>
      <w:r w:rsidRPr="008858B5">
        <w:rPr>
          <w:lang w:val="fr-FR"/>
        </w:rPr>
        <w:t xml:space="preserve"> : C#, </w:t>
      </w:r>
      <w:r w:rsidR="002B37D1">
        <w:rPr>
          <w:lang w:val="fr-FR"/>
        </w:rPr>
        <w:t>Services Windows</w:t>
      </w:r>
      <w:r w:rsidRPr="008858B5">
        <w:rPr>
          <w:lang w:val="fr-FR"/>
        </w:rPr>
        <w:t xml:space="preserve">, .NET 4.5, Visual Studio </w:t>
      </w:r>
      <w:r w:rsidR="002B37D1">
        <w:rPr>
          <w:lang w:val="fr-FR"/>
        </w:rPr>
        <w:t>2019</w:t>
      </w:r>
      <w:r w:rsidRPr="008858B5">
        <w:rPr>
          <w:lang w:val="fr-FR"/>
        </w:rPr>
        <w:t>, Git, Oracle</w:t>
      </w:r>
      <w:r w:rsidR="002B37D1">
        <w:rPr>
          <w:lang w:val="fr-FR"/>
        </w:rPr>
        <w:t xml:space="preserve"> </w:t>
      </w:r>
      <w:proofErr w:type="spellStart"/>
      <w:r w:rsidR="002B37D1">
        <w:rPr>
          <w:lang w:val="fr-FR"/>
        </w:rPr>
        <w:t>Exadata</w:t>
      </w:r>
      <w:proofErr w:type="spellEnd"/>
      <w:r w:rsidRPr="008858B5">
        <w:rPr>
          <w:lang w:val="fr-FR"/>
        </w:rPr>
        <w:t>, SQL Server</w:t>
      </w:r>
    </w:p>
    <w:p w14:paraId="224D5231" w14:textId="77777777" w:rsidR="008858B5" w:rsidRDefault="008858B5" w:rsidP="00E73299">
      <w:pPr>
        <w:spacing w:after="60"/>
        <w:rPr>
          <w:lang w:val="fr-FR"/>
        </w:rPr>
      </w:pPr>
    </w:p>
    <w:p w14:paraId="0B56E8B0" w14:textId="77777777" w:rsidR="008858B5" w:rsidRDefault="008858B5" w:rsidP="008858B5">
      <w:pPr>
        <w:rPr>
          <w:b/>
          <w:lang w:val="fr-FR"/>
        </w:rPr>
      </w:pPr>
      <w:r>
        <w:rPr>
          <w:b/>
          <w:lang w:val="fr-FR"/>
        </w:rPr>
        <w:t>LYXOR (SOCIETE GENERALE) – (11/1</w:t>
      </w:r>
      <w:r w:rsidR="002B37D1">
        <w:rPr>
          <w:b/>
          <w:lang w:val="fr-FR"/>
        </w:rPr>
        <w:t>7</w:t>
      </w:r>
      <w:r w:rsidR="00CB000F">
        <w:rPr>
          <w:b/>
          <w:lang w:val="fr-FR"/>
        </w:rPr>
        <w:t xml:space="preserve"> à 0</w:t>
      </w:r>
      <w:r w:rsidR="002B37D1">
        <w:rPr>
          <w:b/>
          <w:lang w:val="fr-FR"/>
        </w:rPr>
        <w:t>5</w:t>
      </w:r>
      <w:r w:rsidR="00CB000F">
        <w:rPr>
          <w:b/>
          <w:lang w:val="fr-FR"/>
        </w:rPr>
        <w:t>/</w:t>
      </w:r>
      <w:r w:rsidR="002B37D1">
        <w:rPr>
          <w:b/>
          <w:lang w:val="fr-FR"/>
        </w:rPr>
        <w:t>18</w:t>
      </w:r>
      <w:r>
        <w:rPr>
          <w:b/>
          <w:lang w:val="fr-FR"/>
        </w:rPr>
        <w:t>)</w:t>
      </w:r>
    </w:p>
    <w:p w14:paraId="202954F9" w14:textId="77777777" w:rsidR="008858B5" w:rsidRDefault="008858B5" w:rsidP="008858B5">
      <w:pPr>
        <w:rPr>
          <w:lang w:val="fr-FR"/>
        </w:rPr>
      </w:pPr>
      <w:r>
        <w:rPr>
          <w:b/>
          <w:lang w:val="fr-FR"/>
        </w:rPr>
        <w:t xml:space="preserve">DFO : </w:t>
      </w:r>
      <w:r w:rsidRPr="002D7756">
        <w:rPr>
          <w:b/>
          <w:lang w:val="fr-FR"/>
        </w:rPr>
        <w:t>Développement d’applications Windows</w:t>
      </w:r>
      <w:r>
        <w:rPr>
          <w:lang w:val="fr-FR"/>
        </w:rPr>
        <w:t xml:space="preserve"> en cycle court type Commando pour répondre aux besoins ponctuels des équipes de gestion</w:t>
      </w:r>
    </w:p>
    <w:p w14:paraId="6CAD8E4D" w14:textId="77777777" w:rsidR="008858B5" w:rsidRDefault="008858B5" w:rsidP="008858B5">
      <w:pPr>
        <w:rPr>
          <w:lang w:val="fr-FR"/>
        </w:rPr>
      </w:pPr>
    </w:p>
    <w:p w14:paraId="59390281" w14:textId="5FC5C493" w:rsidR="008858B5" w:rsidRPr="002D7756" w:rsidRDefault="008858B5" w:rsidP="008858B5">
      <w:pPr>
        <w:spacing w:after="60"/>
        <w:rPr>
          <w:b/>
          <w:lang w:val="fr-FR"/>
        </w:rPr>
      </w:pPr>
      <w:r w:rsidRPr="002D7756">
        <w:rPr>
          <w:b/>
          <w:lang w:val="fr-FR"/>
        </w:rPr>
        <w:t xml:space="preserve">Responsabilité : </w:t>
      </w:r>
      <w:r w:rsidR="00DD4EA3" w:rsidRPr="002D7756">
        <w:rPr>
          <w:b/>
          <w:lang w:val="fr-FR"/>
        </w:rPr>
        <w:t>Développeur</w:t>
      </w:r>
      <w:r w:rsidRPr="002D7756">
        <w:rPr>
          <w:b/>
          <w:lang w:val="fr-FR"/>
        </w:rPr>
        <w:t xml:space="preserve"> </w:t>
      </w:r>
    </w:p>
    <w:p w14:paraId="7B21E34E" w14:textId="77777777" w:rsidR="008858B5" w:rsidRDefault="008858B5" w:rsidP="008858B5">
      <w:pPr>
        <w:pStyle w:val="Bullet1"/>
        <w:rPr>
          <w:lang w:val="fr-FR"/>
        </w:rPr>
      </w:pPr>
      <w:r>
        <w:rPr>
          <w:lang w:val="fr-FR"/>
        </w:rPr>
        <w:t>Développent d’un outil d’aide à la validation quotidienne des prix des fonds ETF</w:t>
      </w:r>
    </w:p>
    <w:p w14:paraId="5E1A1C5F" w14:textId="77777777" w:rsidR="008858B5" w:rsidRDefault="008858B5" w:rsidP="008858B5">
      <w:pPr>
        <w:pStyle w:val="Bullet1-2ndlevel"/>
        <w:rPr>
          <w:lang w:val="fr-FR"/>
        </w:rPr>
      </w:pPr>
      <w:r>
        <w:rPr>
          <w:lang w:val="fr-FR"/>
        </w:rPr>
        <w:t>Vérification des prix en base</w:t>
      </w:r>
    </w:p>
    <w:p w14:paraId="2ABF5E3A" w14:textId="77777777" w:rsidR="008858B5" w:rsidRDefault="008858B5" w:rsidP="008858B5">
      <w:pPr>
        <w:pStyle w:val="Bullet1-2ndlevel"/>
        <w:rPr>
          <w:lang w:val="fr-FR"/>
        </w:rPr>
      </w:pPr>
      <w:r>
        <w:rPr>
          <w:lang w:val="fr-FR"/>
        </w:rPr>
        <w:t>Calcul de métriques</w:t>
      </w:r>
    </w:p>
    <w:p w14:paraId="0A8E9843" w14:textId="77777777" w:rsidR="008858B5" w:rsidRDefault="008858B5" w:rsidP="008858B5">
      <w:pPr>
        <w:pStyle w:val="Bullet1-2ndlevel"/>
        <w:rPr>
          <w:lang w:val="fr-FR"/>
        </w:rPr>
      </w:pPr>
      <w:r>
        <w:rPr>
          <w:lang w:val="fr-FR"/>
        </w:rPr>
        <w:t>Envoi d’informations par mail</w:t>
      </w:r>
    </w:p>
    <w:p w14:paraId="1B73F6DE" w14:textId="77777777" w:rsidR="008858B5" w:rsidRDefault="008858B5" w:rsidP="008858B5">
      <w:pPr>
        <w:pStyle w:val="Bullet1"/>
        <w:rPr>
          <w:lang w:val="fr-FR"/>
        </w:rPr>
      </w:pPr>
      <w:r>
        <w:rPr>
          <w:lang w:val="fr-FR"/>
        </w:rPr>
        <w:t>Développement d’un outil pour la préparation du lancement de nouveaux fonds</w:t>
      </w:r>
    </w:p>
    <w:p w14:paraId="4AD262C9" w14:textId="77777777" w:rsidR="008858B5" w:rsidRDefault="008858B5" w:rsidP="008858B5">
      <w:pPr>
        <w:pStyle w:val="Bullet1-2ndlevel"/>
        <w:rPr>
          <w:lang w:val="fr-FR"/>
        </w:rPr>
      </w:pPr>
      <w:r>
        <w:rPr>
          <w:lang w:val="fr-FR"/>
        </w:rPr>
        <w:t>Affichage paramétrable pour chaque équipe impliquée</w:t>
      </w:r>
    </w:p>
    <w:p w14:paraId="0424A572" w14:textId="77777777" w:rsidR="008858B5" w:rsidRPr="002B37D1" w:rsidRDefault="008858B5" w:rsidP="008858B5">
      <w:pPr>
        <w:pStyle w:val="Bullet1-2ndlevel"/>
        <w:rPr>
          <w:lang w:val="fr-FR"/>
        </w:rPr>
      </w:pPr>
      <w:r w:rsidRPr="002B37D1">
        <w:rPr>
          <w:lang w:val="fr-FR"/>
        </w:rPr>
        <w:t>Suivit de workflow sur un mode déclaratif</w:t>
      </w:r>
    </w:p>
    <w:p w14:paraId="0CEBB386" w14:textId="77777777" w:rsidR="008858B5" w:rsidRPr="008858B5" w:rsidRDefault="008858B5" w:rsidP="008858B5">
      <w:pPr>
        <w:spacing w:after="60"/>
        <w:rPr>
          <w:lang w:val="fr-FR"/>
        </w:rPr>
      </w:pPr>
      <w:r w:rsidRPr="00921D26">
        <w:rPr>
          <w:b/>
          <w:lang w:val="fr-FR"/>
        </w:rPr>
        <w:t>Environnement technique</w:t>
      </w:r>
      <w:r w:rsidRPr="00921D26">
        <w:rPr>
          <w:lang w:val="fr-FR"/>
        </w:rPr>
        <w:t xml:space="preserve"> : C#, </w:t>
      </w:r>
      <w:proofErr w:type="spellStart"/>
      <w:r w:rsidRPr="00921D26">
        <w:rPr>
          <w:lang w:val="fr-FR"/>
        </w:rPr>
        <w:t>Winform</w:t>
      </w:r>
      <w:proofErr w:type="spellEnd"/>
      <w:r w:rsidRPr="00921D26">
        <w:rPr>
          <w:lang w:val="fr-FR"/>
        </w:rPr>
        <w:t xml:space="preserve">, .NET 4.5, Visual Studio 2015, Framework RIO, Git, Oracle, SQL Server, </w:t>
      </w:r>
      <w:proofErr w:type="spellStart"/>
      <w:r w:rsidRPr="00921D26">
        <w:rPr>
          <w:lang w:val="fr-FR"/>
        </w:rPr>
        <w:t>DevExpress</w:t>
      </w:r>
      <w:proofErr w:type="spellEnd"/>
    </w:p>
    <w:p w14:paraId="4952DC7E" w14:textId="7000CE60" w:rsidR="000A2D4C" w:rsidRDefault="000A2D4C" w:rsidP="002177FF">
      <w:pPr>
        <w:rPr>
          <w:lang w:val="fr-FR"/>
        </w:rPr>
      </w:pPr>
    </w:p>
    <w:p w14:paraId="69FA3F5E" w14:textId="522F03D2" w:rsidR="000B2A87" w:rsidRDefault="000B2A87" w:rsidP="002177FF">
      <w:pPr>
        <w:rPr>
          <w:lang w:val="fr-FR"/>
        </w:rPr>
      </w:pPr>
    </w:p>
    <w:p w14:paraId="70B270C5" w14:textId="1A4AFAB3" w:rsidR="000B2A87" w:rsidRDefault="000B2A87" w:rsidP="002177FF">
      <w:pPr>
        <w:rPr>
          <w:lang w:val="fr-FR"/>
        </w:rPr>
      </w:pPr>
    </w:p>
    <w:p w14:paraId="4980732D" w14:textId="77777777" w:rsidR="000B2A87" w:rsidRPr="000A2D4C" w:rsidRDefault="000B2A87" w:rsidP="002177FF">
      <w:pPr>
        <w:rPr>
          <w:lang w:val="fr-FR"/>
        </w:rPr>
      </w:pPr>
    </w:p>
    <w:p w14:paraId="0AE1AC30" w14:textId="77777777" w:rsidR="003159B4" w:rsidRDefault="003159B4" w:rsidP="002177FF">
      <w:pPr>
        <w:rPr>
          <w:b/>
          <w:lang w:val="fr-FR"/>
        </w:rPr>
      </w:pPr>
    </w:p>
    <w:p w14:paraId="0E975BD2" w14:textId="77777777" w:rsidR="00692076" w:rsidRPr="003E5FBF" w:rsidRDefault="00D02375" w:rsidP="002177FF">
      <w:pPr>
        <w:rPr>
          <w:b/>
          <w:lang w:val="fr-FR"/>
        </w:rPr>
      </w:pPr>
      <w:r>
        <w:rPr>
          <w:b/>
          <w:lang w:val="fr-FR"/>
        </w:rPr>
        <w:lastRenderedPageBreak/>
        <w:t>LEHMANN AVIATION</w:t>
      </w:r>
      <w:r w:rsidR="00692076" w:rsidRPr="003E5FBF">
        <w:rPr>
          <w:b/>
          <w:lang w:val="fr-FR"/>
        </w:rPr>
        <w:t xml:space="preserve"> - (</w:t>
      </w:r>
      <w:r w:rsidR="00D72FEC">
        <w:rPr>
          <w:b/>
          <w:lang w:val="fr-FR"/>
        </w:rPr>
        <w:t>06/12</w:t>
      </w:r>
      <w:r w:rsidR="00692076" w:rsidRPr="003E5FBF">
        <w:rPr>
          <w:b/>
          <w:lang w:val="fr-FR"/>
        </w:rPr>
        <w:t xml:space="preserve"> à </w:t>
      </w:r>
      <w:r>
        <w:rPr>
          <w:b/>
          <w:lang w:val="fr-FR"/>
        </w:rPr>
        <w:t>08/17</w:t>
      </w:r>
      <w:r w:rsidR="00692076" w:rsidRPr="003E5FBF">
        <w:rPr>
          <w:b/>
          <w:lang w:val="fr-FR"/>
        </w:rPr>
        <w:t>)</w:t>
      </w:r>
    </w:p>
    <w:p w14:paraId="5FAA4B79" w14:textId="77777777" w:rsidR="00207D34" w:rsidRPr="003E5FBF" w:rsidRDefault="00CA2748" w:rsidP="00CA2748">
      <w:pPr>
        <w:rPr>
          <w:b/>
          <w:lang w:val="fr-FR"/>
        </w:rPr>
      </w:pPr>
      <w:proofErr w:type="spellStart"/>
      <w:r>
        <w:rPr>
          <w:b/>
          <w:lang w:val="fr-FR"/>
        </w:rPr>
        <w:t>Operation</w:t>
      </w:r>
      <w:proofErr w:type="spellEnd"/>
      <w:r>
        <w:rPr>
          <w:b/>
          <w:lang w:val="fr-FR"/>
        </w:rPr>
        <w:t xml:space="preserve"> Center V2</w:t>
      </w:r>
      <w:r w:rsidR="00207D34" w:rsidRPr="003E5FBF">
        <w:rPr>
          <w:b/>
          <w:lang w:val="fr-FR"/>
        </w:rPr>
        <w:t xml:space="preserve"> : </w:t>
      </w:r>
      <w:r>
        <w:rPr>
          <w:lang w:val="fr-FR"/>
        </w:rPr>
        <w:t>Mise à jour de l’application existante pour accompagner la sortie d’une nouvelle gamme de drones.</w:t>
      </w:r>
    </w:p>
    <w:p w14:paraId="231E460A" w14:textId="77777777" w:rsidR="00105422" w:rsidRPr="003E5FBF" w:rsidRDefault="00105422" w:rsidP="001011AE">
      <w:pPr>
        <w:spacing w:after="60"/>
        <w:rPr>
          <w:lang w:val="fr-FR"/>
        </w:rPr>
      </w:pPr>
    </w:p>
    <w:p w14:paraId="5B71A262" w14:textId="77777777" w:rsidR="001011AE" w:rsidRPr="003E5FBF" w:rsidRDefault="00105422" w:rsidP="001011AE">
      <w:pPr>
        <w:spacing w:after="60"/>
        <w:rPr>
          <w:lang w:val="fr-FR"/>
        </w:rPr>
      </w:pPr>
      <w:r w:rsidRPr="003E5FBF">
        <w:rPr>
          <w:b/>
          <w:lang w:val="fr-FR"/>
        </w:rPr>
        <w:t>Responsabilité</w:t>
      </w:r>
      <w:r w:rsidRPr="003E5FBF">
        <w:rPr>
          <w:lang w:val="fr-FR"/>
        </w:rPr>
        <w:t xml:space="preserve"> </w:t>
      </w:r>
      <w:r w:rsidRPr="002D7756">
        <w:rPr>
          <w:b/>
          <w:lang w:val="fr-FR"/>
        </w:rPr>
        <w:t xml:space="preserve">: </w:t>
      </w:r>
      <w:r w:rsidR="00CA2748" w:rsidRPr="002D7756">
        <w:rPr>
          <w:b/>
          <w:lang w:val="fr-FR"/>
        </w:rPr>
        <w:t>Ingénieur systèmes drone</w:t>
      </w:r>
    </w:p>
    <w:p w14:paraId="316F5EA5" w14:textId="77777777" w:rsidR="00CA4DC0" w:rsidRDefault="00CA2748" w:rsidP="00CA2748">
      <w:pPr>
        <w:pStyle w:val="Bullet1"/>
        <w:rPr>
          <w:lang w:val="fr-FR"/>
        </w:rPr>
      </w:pPr>
      <w:r>
        <w:rPr>
          <w:lang w:val="fr-FR"/>
        </w:rPr>
        <w:t xml:space="preserve">Portage de l’application </w:t>
      </w:r>
      <w:proofErr w:type="spellStart"/>
      <w:r>
        <w:rPr>
          <w:lang w:val="fr-FR"/>
        </w:rPr>
        <w:t>Operation</w:t>
      </w:r>
      <w:proofErr w:type="spellEnd"/>
      <w:r>
        <w:rPr>
          <w:lang w:val="fr-FR"/>
        </w:rPr>
        <w:t xml:space="preserve"> Center de Windows 8 à Windows 10</w:t>
      </w:r>
    </w:p>
    <w:p w14:paraId="188EC001" w14:textId="77777777" w:rsidR="00CA2748" w:rsidRDefault="00CA2748" w:rsidP="00CA2748">
      <w:pPr>
        <w:pStyle w:val="Bullet1"/>
        <w:rPr>
          <w:lang w:val="fr-FR"/>
        </w:rPr>
      </w:pPr>
      <w:r>
        <w:rPr>
          <w:lang w:val="fr-FR"/>
        </w:rPr>
        <w:t>Refonte technique</w:t>
      </w:r>
    </w:p>
    <w:p w14:paraId="37689498" w14:textId="77777777" w:rsidR="00CA2748" w:rsidRDefault="00A226A7" w:rsidP="00CA2748">
      <w:pPr>
        <w:pStyle w:val="Bullet1"/>
        <w:rPr>
          <w:lang w:val="fr-FR"/>
        </w:rPr>
      </w:pPr>
      <w:r>
        <w:rPr>
          <w:lang w:val="fr-FR"/>
        </w:rPr>
        <w:t xml:space="preserve">Mise en place </w:t>
      </w:r>
      <w:r w:rsidR="00684CE3">
        <w:rPr>
          <w:lang w:val="fr-FR"/>
        </w:rPr>
        <w:t>d’une</w:t>
      </w:r>
      <w:r w:rsidR="00CA2748">
        <w:rPr>
          <w:lang w:val="fr-FR"/>
        </w:rPr>
        <w:t xml:space="preserve"> nouvelle interface</w:t>
      </w:r>
      <w:r w:rsidR="00AE73C4">
        <w:rPr>
          <w:lang w:val="fr-FR"/>
        </w:rPr>
        <w:t xml:space="preserve"> utilisateur</w:t>
      </w:r>
    </w:p>
    <w:p w14:paraId="421967D5" w14:textId="77777777" w:rsidR="00CA2748" w:rsidRDefault="00CA2748" w:rsidP="00CA2748">
      <w:pPr>
        <w:pStyle w:val="Bullet1"/>
        <w:rPr>
          <w:lang w:val="fr-FR"/>
        </w:rPr>
      </w:pPr>
      <w:r w:rsidRPr="00CA2748">
        <w:rPr>
          <w:lang w:val="fr-FR"/>
        </w:rPr>
        <w:t>Implémentation d’un nouveau protocole de communication avec le dro</w:t>
      </w:r>
      <w:r w:rsidR="00D72FEC">
        <w:rPr>
          <w:lang w:val="fr-FR"/>
        </w:rPr>
        <w:t>ne</w:t>
      </w:r>
    </w:p>
    <w:p w14:paraId="63B11D56" w14:textId="77777777" w:rsidR="00D72FEC" w:rsidRPr="00CA2748" w:rsidRDefault="00D72FEC" w:rsidP="00D72FEC">
      <w:pPr>
        <w:pStyle w:val="Bullet1"/>
        <w:numPr>
          <w:ilvl w:val="0"/>
          <w:numId w:val="0"/>
        </w:numPr>
        <w:rPr>
          <w:lang w:val="fr-FR"/>
        </w:rPr>
      </w:pPr>
    </w:p>
    <w:p w14:paraId="1CBF469C" w14:textId="77777777" w:rsidR="00CA4DC0" w:rsidRDefault="00CA4DC0" w:rsidP="008B059B">
      <w:pPr>
        <w:spacing w:after="60"/>
        <w:rPr>
          <w:lang w:val="en-US"/>
        </w:rPr>
      </w:pPr>
      <w:proofErr w:type="spellStart"/>
      <w:r w:rsidRPr="00D72FEC">
        <w:rPr>
          <w:b/>
          <w:lang w:val="en-US"/>
        </w:rPr>
        <w:t>Environnement</w:t>
      </w:r>
      <w:proofErr w:type="spellEnd"/>
      <w:r w:rsidRPr="00D72FEC">
        <w:rPr>
          <w:b/>
          <w:lang w:val="en-US"/>
        </w:rPr>
        <w:t xml:space="preserve"> technique</w:t>
      </w:r>
      <w:r w:rsidRPr="00D72FEC">
        <w:rPr>
          <w:lang w:val="en-US"/>
        </w:rPr>
        <w:t xml:space="preserve"> : </w:t>
      </w:r>
      <w:r w:rsidR="00D72FEC" w:rsidRPr="00D72FEC">
        <w:rPr>
          <w:lang w:val="en-US"/>
        </w:rPr>
        <w:t xml:space="preserve">C#, XAML, .NET Universal Windows Platform (5.3.3), Git, Visual Studio 2017, Bing Maps, </w:t>
      </w:r>
      <w:proofErr w:type="spellStart"/>
      <w:r w:rsidR="00D72FEC" w:rsidRPr="00D72FEC">
        <w:rPr>
          <w:lang w:val="en-US"/>
        </w:rPr>
        <w:t>Oxyplot</w:t>
      </w:r>
      <w:proofErr w:type="spellEnd"/>
      <w:r w:rsidR="00D72FEC" w:rsidRPr="00D72FEC">
        <w:rPr>
          <w:lang w:val="en-US"/>
        </w:rPr>
        <w:t>, Store Windows 10</w:t>
      </w:r>
    </w:p>
    <w:p w14:paraId="71048465" w14:textId="77777777" w:rsidR="00AF708B" w:rsidRPr="00D72FEC" w:rsidRDefault="00AF708B" w:rsidP="008B059B">
      <w:pPr>
        <w:spacing w:after="60"/>
        <w:rPr>
          <w:lang w:val="en-US"/>
        </w:rPr>
      </w:pPr>
    </w:p>
    <w:p w14:paraId="5557F999" w14:textId="77777777" w:rsidR="00CA4DC0" w:rsidRPr="003E5FBF" w:rsidRDefault="00D72FEC" w:rsidP="00CA4DC0">
      <w:pPr>
        <w:rPr>
          <w:b/>
          <w:lang w:val="fr-FR"/>
        </w:rPr>
      </w:pPr>
      <w:proofErr w:type="spellStart"/>
      <w:r>
        <w:rPr>
          <w:b/>
          <w:lang w:val="fr-FR"/>
        </w:rPr>
        <w:t>Operation</w:t>
      </w:r>
      <w:proofErr w:type="spellEnd"/>
      <w:r>
        <w:rPr>
          <w:b/>
          <w:lang w:val="fr-FR"/>
        </w:rPr>
        <w:t xml:space="preserve"> Center</w:t>
      </w:r>
      <w:r w:rsidR="00CA4DC0" w:rsidRPr="003E5FBF">
        <w:rPr>
          <w:b/>
          <w:lang w:val="fr-FR"/>
        </w:rPr>
        <w:t xml:space="preserve"> : </w:t>
      </w:r>
      <w:r w:rsidRPr="002D7756">
        <w:rPr>
          <w:b/>
          <w:lang w:val="fr-FR"/>
        </w:rPr>
        <w:t>Développement d’une application Windows</w:t>
      </w:r>
      <w:r>
        <w:rPr>
          <w:lang w:val="fr-FR"/>
        </w:rPr>
        <w:t xml:space="preserve"> pour l’utilisation opérationnelle d’une nouvelle gamme de drones.</w:t>
      </w:r>
    </w:p>
    <w:p w14:paraId="2B0F336E" w14:textId="77777777" w:rsidR="00CA4DC0" w:rsidRPr="003E5FBF" w:rsidRDefault="00CA4DC0" w:rsidP="00CA4DC0">
      <w:pPr>
        <w:spacing w:after="60"/>
        <w:rPr>
          <w:lang w:val="fr-FR"/>
        </w:rPr>
      </w:pPr>
    </w:p>
    <w:p w14:paraId="0134DC6E" w14:textId="77777777" w:rsidR="00CA4DC0" w:rsidRPr="003E5FBF" w:rsidRDefault="00CA4DC0" w:rsidP="00CA4DC0">
      <w:pPr>
        <w:spacing w:after="60"/>
        <w:rPr>
          <w:lang w:val="fr-FR"/>
        </w:rPr>
      </w:pPr>
      <w:r w:rsidRPr="003E5FBF">
        <w:rPr>
          <w:b/>
          <w:lang w:val="fr-FR"/>
        </w:rPr>
        <w:t>Responsabilité</w:t>
      </w:r>
      <w:r w:rsidRPr="003E5FBF">
        <w:rPr>
          <w:lang w:val="fr-FR"/>
        </w:rPr>
        <w:t xml:space="preserve"> : </w:t>
      </w:r>
      <w:r w:rsidR="00D72FEC">
        <w:rPr>
          <w:lang w:val="fr-FR"/>
        </w:rPr>
        <w:t>Ingénieur systèmes drone</w:t>
      </w:r>
    </w:p>
    <w:p w14:paraId="63F916CA" w14:textId="77777777" w:rsidR="00CA4DC0" w:rsidRPr="003E5FBF" w:rsidRDefault="00D72FEC" w:rsidP="00CA4DC0">
      <w:pPr>
        <w:pStyle w:val="Bullet1"/>
        <w:rPr>
          <w:lang w:val="fr-FR"/>
        </w:rPr>
      </w:pPr>
      <w:r>
        <w:rPr>
          <w:lang w:val="fr-FR"/>
        </w:rPr>
        <w:t>Développement d’une application Store Windows 8</w:t>
      </w:r>
    </w:p>
    <w:p w14:paraId="65EC3160" w14:textId="77777777" w:rsidR="00CA4DC0" w:rsidRDefault="00D72FEC" w:rsidP="00CA4DC0">
      <w:pPr>
        <w:pStyle w:val="Bullet1-2ndlevel"/>
        <w:rPr>
          <w:lang w:val="fr-FR"/>
        </w:rPr>
      </w:pPr>
      <w:r>
        <w:rPr>
          <w:lang w:val="fr-FR"/>
        </w:rPr>
        <w:t>Création et visualisation des trajectoires et altitudes</w:t>
      </w:r>
    </w:p>
    <w:p w14:paraId="312F2E0E" w14:textId="77777777" w:rsidR="00AF708B" w:rsidRPr="003E5FBF" w:rsidRDefault="00AF708B" w:rsidP="00CA4DC0">
      <w:pPr>
        <w:pStyle w:val="Bullet1-2ndlevel"/>
        <w:rPr>
          <w:lang w:val="fr-FR"/>
        </w:rPr>
      </w:pPr>
      <w:r>
        <w:rPr>
          <w:lang w:val="fr-FR"/>
        </w:rPr>
        <w:t>Affichage temps réel des données de vol envoyées par le drone</w:t>
      </w:r>
    </w:p>
    <w:p w14:paraId="7A06A46D" w14:textId="77777777" w:rsidR="00CA4DC0" w:rsidRDefault="00D72FEC" w:rsidP="00CA4DC0">
      <w:pPr>
        <w:pStyle w:val="Bullet1-2ndlevel"/>
        <w:rPr>
          <w:lang w:val="fr-FR"/>
        </w:rPr>
      </w:pPr>
      <w:r>
        <w:rPr>
          <w:lang w:val="fr-FR"/>
        </w:rPr>
        <w:t>Affichage et gestion des flux de données à terre et en mission</w:t>
      </w:r>
    </w:p>
    <w:p w14:paraId="6BDEE587" w14:textId="77777777" w:rsidR="00D72FEC" w:rsidRPr="003E5FBF" w:rsidRDefault="00D72FEC" w:rsidP="00CA4DC0">
      <w:pPr>
        <w:pStyle w:val="Bullet1-2ndlevel"/>
        <w:rPr>
          <w:lang w:val="fr-FR"/>
        </w:rPr>
      </w:pPr>
      <w:r>
        <w:rPr>
          <w:lang w:val="fr-FR"/>
        </w:rPr>
        <w:t>Traitement des données de vol</w:t>
      </w:r>
    </w:p>
    <w:p w14:paraId="611856AA" w14:textId="77777777" w:rsidR="00CA4DC0" w:rsidRDefault="00D72FEC" w:rsidP="00CA4DC0">
      <w:pPr>
        <w:pStyle w:val="Bullet1"/>
        <w:rPr>
          <w:lang w:val="fr-FR"/>
        </w:rPr>
      </w:pPr>
      <w:r>
        <w:rPr>
          <w:lang w:val="fr-FR"/>
        </w:rPr>
        <w:t>Elaboration et implémentation d’un protocole de communication entre le drone et l’application</w:t>
      </w:r>
    </w:p>
    <w:p w14:paraId="7DC1A3E0" w14:textId="77777777" w:rsidR="00D72FEC" w:rsidRDefault="00D72FEC" w:rsidP="00CA4DC0">
      <w:pPr>
        <w:pStyle w:val="Bullet1"/>
        <w:rPr>
          <w:lang w:val="fr-FR"/>
        </w:rPr>
      </w:pPr>
      <w:r>
        <w:rPr>
          <w:lang w:val="fr-FR"/>
        </w:rPr>
        <w:t>Implémentation d’un algorithme de suivi de trajectoire issu d’une synthèse de publications universitaires</w:t>
      </w:r>
    </w:p>
    <w:p w14:paraId="08B8CCB4" w14:textId="77777777" w:rsidR="00D72FEC" w:rsidRDefault="00D72FEC" w:rsidP="00CA4DC0">
      <w:pPr>
        <w:pStyle w:val="Bullet1"/>
        <w:rPr>
          <w:lang w:val="fr-FR"/>
        </w:rPr>
      </w:pPr>
      <w:r>
        <w:rPr>
          <w:lang w:val="fr-FR"/>
        </w:rPr>
        <w:t>Création d’un</w:t>
      </w:r>
      <w:r w:rsidR="00D3744D">
        <w:rPr>
          <w:lang w:val="fr-FR"/>
        </w:rPr>
        <w:t xml:space="preserve"> algorithme de</w:t>
      </w:r>
      <w:r>
        <w:rPr>
          <w:lang w:val="fr-FR"/>
        </w:rPr>
        <w:t xml:space="preserve"> pilote automatique embarqué gérant les missions</w:t>
      </w:r>
    </w:p>
    <w:p w14:paraId="3491C07A" w14:textId="77777777" w:rsidR="00CA4DC0" w:rsidRDefault="00CA4DC0" w:rsidP="00CA4DC0">
      <w:pPr>
        <w:pStyle w:val="Bullet1"/>
        <w:numPr>
          <w:ilvl w:val="0"/>
          <w:numId w:val="0"/>
        </w:numPr>
        <w:ind w:left="720" w:hanging="360"/>
        <w:rPr>
          <w:lang w:val="fr-FR"/>
        </w:rPr>
      </w:pPr>
    </w:p>
    <w:p w14:paraId="5691CCCE" w14:textId="77777777" w:rsidR="00CA4DC0" w:rsidRPr="00D72FEC" w:rsidRDefault="00CA4DC0" w:rsidP="00CA4DC0">
      <w:pPr>
        <w:spacing w:after="60"/>
        <w:rPr>
          <w:lang w:val="en-US"/>
        </w:rPr>
      </w:pPr>
      <w:proofErr w:type="spellStart"/>
      <w:r w:rsidRPr="00D72FEC">
        <w:rPr>
          <w:b/>
          <w:lang w:val="en-US"/>
        </w:rPr>
        <w:t>Environnement</w:t>
      </w:r>
      <w:proofErr w:type="spellEnd"/>
      <w:r w:rsidRPr="00D72FEC">
        <w:rPr>
          <w:b/>
          <w:lang w:val="en-US"/>
        </w:rPr>
        <w:t xml:space="preserve"> technique</w:t>
      </w:r>
      <w:r w:rsidRPr="00D72FEC">
        <w:rPr>
          <w:lang w:val="en-US"/>
        </w:rPr>
        <w:t xml:space="preserve"> : </w:t>
      </w:r>
      <w:r w:rsidR="00D72FEC" w:rsidRPr="00D72FEC">
        <w:rPr>
          <w:lang w:val="en-US"/>
        </w:rPr>
        <w:t xml:space="preserve">C, C#, XAML, .NET for Windows Store apps (4.5.1), Git, Visual Studio 2015, Bing Maps, </w:t>
      </w:r>
      <w:proofErr w:type="spellStart"/>
      <w:r w:rsidR="00D72FEC" w:rsidRPr="00D72FEC">
        <w:rPr>
          <w:lang w:val="en-US"/>
        </w:rPr>
        <w:t>Oxyplot</w:t>
      </w:r>
      <w:proofErr w:type="spellEnd"/>
      <w:r w:rsidR="00D72FEC" w:rsidRPr="00D72FEC">
        <w:rPr>
          <w:lang w:val="en-US"/>
        </w:rPr>
        <w:t>, Store Windows 8</w:t>
      </w:r>
    </w:p>
    <w:p w14:paraId="326AD56D" w14:textId="77777777" w:rsidR="00D72FEC" w:rsidRPr="00D72FEC" w:rsidRDefault="00D72FEC" w:rsidP="00C91ECC">
      <w:pPr>
        <w:pStyle w:val="Bullet1"/>
        <w:numPr>
          <w:ilvl w:val="0"/>
          <w:numId w:val="0"/>
        </w:numPr>
        <w:rPr>
          <w:lang w:val="en-US"/>
        </w:rPr>
      </w:pPr>
    </w:p>
    <w:p w14:paraId="478A813A" w14:textId="6FDD08A8" w:rsidR="00D72FEC" w:rsidRPr="00D72FEC" w:rsidRDefault="00D72FEC" w:rsidP="00D72FEC">
      <w:pPr>
        <w:rPr>
          <w:b/>
          <w:lang w:val="en-US"/>
        </w:rPr>
      </w:pPr>
      <w:r w:rsidRPr="00D72FEC">
        <w:rPr>
          <w:b/>
          <w:lang w:val="en-US"/>
        </w:rPr>
        <w:t>SOCIETE GENERALE CORPORATE AND INVESTMENT BANKING - (</w:t>
      </w:r>
      <w:r>
        <w:rPr>
          <w:b/>
          <w:lang w:val="en-US"/>
        </w:rPr>
        <w:t xml:space="preserve">07/11 </w:t>
      </w:r>
      <w:r w:rsidR="00D90160">
        <w:rPr>
          <w:b/>
          <w:lang w:val="en-US"/>
        </w:rPr>
        <w:t>à</w:t>
      </w:r>
      <w:r>
        <w:rPr>
          <w:b/>
          <w:lang w:val="en-US"/>
        </w:rPr>
        <w:t xml:space="preserve"> 02/12</w:t>
      </w:r>
      <w:r w:rsidRPr="00D72FEC">
        <w:rPr>
          <w:b/>
          <w:lang w:val="en-US"/>
        </w:rPr>
        <w:t>)</w:t>
      </w:r>
    </w:p>
    <w:p w14:paraId="278C649D" w14:textId="77777777" w:rsidR="00D72FEC" w:rsidRPr="003E5FBF" w:rsidRDefault="00D72FEC" w:rsidP="00D72FEC">
      <w:pPr>
        <w:rPr>
          <w:b/>
          <w:lang w:val="fr-FR"/>
        </w:rPr>
      </w:pPr>
      <w:r>
        <w:rPr>
          <w:b/>
          <w:lang w:val="fr-FR"/>
        </w:rPr>
        <w:t>ATG</w:t>
      </w:r>
      <w:r w:rsidRPr="003E5FBF">
        <w:rPr>
          <w:b/>
          <w:lang w:val="fr-FR"/>
        </w:rPr>
        <w:t xml:space="preserve"> : </w:t>
      </w:r>
      <w:r>
        <w:rPr>
          <w:lang w:val="fr-FR"/>
        </w:rPr>
        <w:t xml:space="preserve">Mission d’assistance technique auprès des équipes en charge des sites de vente de produits financiers. </w:t>
      </w:r>
    </w:p>
    <w:p w14:paraId="4FFCAD02" w14:textId="77777777" w:rsidR="00D72FEC" w:rsidRPr="003E5FBF" w:rsidRDefault="00D72FEC" w:rsidP="00D72FEC">
      <w:pPr>
        <w:spacing w:after="60"/>
        <w:rPr>
          <w:lang w:val="fr-FR"/>
        </w:rPr>
      </w:pPr>
    </w:p>
    <w:p w14:paraId="2B85F4A1" w14:textId="38B74E0F" w:rsidR="00D72FEC" w:rsidRPr="002D7756" w:rsidRDefault="00D72FEC" w:rsidP="00D72FEC">
      <w:pPr>
        <w:spacing w:after="60"/>
        <w:rPr>
          <w:b/>
          <w:lang w:val="fr-FR"/>
        </w:rPr>
      </w:pPr>
      <w:r w:rsidRPr="003E5FBF">
        <w:rPr>
          <w:b/>
          <w:lang w:val="fr-FR"/>
        </w:rPr>
        <w:t>Responsabilité</w:t>
      </w:r>
      <w:r w:rsidRPr="003E5FBF">
        <w:rPr>
          <w:lang w:val="fr-FR"/>
        </w:rPr>
        <w:t xml:space="preserve"> : </w:t>
      </w:r>
      <w:r w:rsidRPr="002D7756">
        <w:rPr>
          <w:b/>
          <w:lang w:val="fr-FR"/>
        </w:rPr>
        <w:t>Ingénieur TMA</w:t>
      </w:r>
    </w:p>
    <w:p w14:paraId="4D06823B" w14:textId="77777777" w:rsidR="00D72FEC" w:rsidRDefault="00D72FEC" w:rsidP="00D72FEC">
      <w:pPr>
        <w:pStyle w:val="Bullet1"/>
        <w:rPr>
          <w:lang w:val="fr-FR"/>
        </w:rPr>
      </w:pPr>
      <w:r>
        <w:rPr>
          <w:lang w:val="fr-FR"/>
        </w:rPr>
        <w:t>Assistance de niveau 1 à 3 auprès des équipes de la SGCIB</w:t>
      </w:r>
    </w:p>
    <w:p w14:paraId="0DBEDEB0" w14:textId="77777777" w:rsidR="00D72FEC" w:rsidRDefault="00D72FEC" w:rsidP="00D72FEC">
      <w:pPr>
        <w:pStyle w:val="Bullet1"/>
        <w:rPr>
          <w:lang w:val="fr-FR"/>
        </w:rPr>
      </w:pPr>
      <w:r>
        <w:rPr>
          <w:lang w:val="fr-FR"/>
        </w:rPr>
        <w:t>Traitement des demandes d’évolutions des équipes en charge</w:t>
      </w:r>
    </w:p>
    <w:p w14:paraId="6E71C3D3" w14:textId="77777777" w:rsidR="00D72FEC" w:rsidRDefault="00D72FEC" w:rsidP="00D72FEC">
      <w:pPr>
        <w:pStyle w:val="Bullet1-2ndlevel"/>
        <w:rPr>
          <w:lang w:val="fr-FR"/>
        </w:rPr>
      </w:pPr>
      <w:r>
        <w:rPr>
          <w:lang w:val="fr-FR"/>
        </w:rPr>
        <w:t>Rédaction des spécifications techniques</w:t>
      </w:r>
    </w:p>
    <w:p w14:paraId="1D727735" w14:textId="77777777" w:rsidR="00D72FEC" w:rsidRDefault="00D72FEC" w:rsidP="00D72FEC">
      <w:pPr>
        <w:pStyle w:val="Bullet1-2ndlevel"/>
        <w:rPr>
          <w:lang w:val="fr-FR"/>
        </w:rPr>
      </w:pPr>
      <w:r>
        <w:rPr>
          <w:lang w:val="fr-FR"/>
        </w:rPr>
        <w:t>Chiffrage</w:t>
      </w:r>
    </w:p>
    <w:p w14:paraId="4B53E1FA" w14:textId="77777777" w:rsidR="00D72FEC" w:rsidRPr="00D82516" w:rsidRDefault="00D72FEC" w:rsidP="00613166">
      <w:pPr>
        <w:pStyle w:val="Bullet1-2ndlevel"/>
        <w:rPr>
          <w:lang w:val="fr-FR"/>
        </w:rPr>
      </w:pPr>
      <w:r w:rsidRPr="00D82516">
        <w:rPr>
          <w:lang w:val="fr-FR"/>
        </w:rPr>
        <w:t>Développement</w:t>
      </w:r>
    </w:p>
    <w:p w14:paraId="6C1116B9" w14:textId="77777777" w:rsidR="00D72FEC" w:rsidRPr="00D72FEC" w:rsidRDefault="00D72FEC" w:rsidP="00D72FEC">
      <w:pPr>
        <w:spacing w:after="60"/>
        <w:rPr>
          <w:lang w:val="fr-FR"/>
        </w:rPr>
      </w:pPr>
      <w:r w:rsidRPr="00D72FEC">
        <w:rPr>
          <w:b/>
          <w:lang w:val="fr-FR"/>
        </w:rPr>
        <w:t>Environnement technique</w:t>
      </w:r>
      <w:r w:rsidRPr="00D72FEC">
        <w:rPr>
          <w:lang w:val="fr-FR"/>
        </w:rPr>
        <w:t xml:space="preserve"> : PHP Typo3, MySQL, Eclipse</w:t>
      </w:r>
    </w:p>
    <w:p w14:paraId="66A1AE6A" w14:textId="77777777" w:rsidR="00D72FEC" w:rsidRPr="00D72FEC" w:rsidRDefault="00D72FEC" w:rsidP="00D72FEC">
      <w:pPr>
        <w:spacing w:after="60"/>
        <w:rPr>
          <w:lang w:val="fr-FR"/>
        </w:rPr>
      </w:pPr>
    </w:p>
    <w:p w14:paraId="63AD1869" w14:textId="77777777" w:rsidR="00C91ECC" w:rsidRPr="00D72FEC" w:rsidRDefault="00C91ECC" w:rsidP="00C91ECC">
      <w:pPr>
        <w:rPr>
          <w:lang w:val="fr-FR"/>
        </w:rPr>
      </w:pPr>
    </w:p>
    <w:p w14:paraId="028E504F" w14:textId="1A9778B1" w:rsidR="00D72FEC" w:rsidRPr="003E5FBF" w:rsidRDefault="005347DB" w:rsidP="00D72FEC">
      <w:pPr>
        <w:rPr>
          <w:b/>
          <w:lang w:val="fr-FR"/>
        </w:rPr>
      </w:pPr>
      <w:r>
        <w:rPr>
          <w:b/>
          <w:lang w:val="fr-FR"/>
        </w:rPr>
        <w:t>KEY CONSULTING</w:t>
      </w:r>
      <w:r w:rsidR="00D72FEC" w:rsidRPr="003E5FBF">
        <w:rPr>
          <w:b/>
          <w:lang w:val="fr-FR"/>
        </w:rPr>
        <w:t xml:space="preserve"> - (</w:t>
      </w:r>
      <w:r>
        <w:rPr>
          <w:b/>
          <w:lang w:val="fr-FR"/>
        </w:rPr>
        <w:t xml:space="preserve">01/11 </w:t>
      </w:r>
      <w:r w:rsidR="00D90160">
        <w:rPr>
          <w:b/>
          <w:lang w:val="fr-FR"/>
        </w:rPr>
        <w:t>à</w:t>
      </w:r>
      <w:r>
        <w:rPr>
          <w:b/>
          <w:lang w:val="fr-FR"/>
        </w:rPr>
        <w:t xml:space="preserve"> 06/11</w:t>
      </w:r>
      <w:r w:rsidR="00D72FEC" w:rsidRPr="003E5FBF">
        <w:rPr>
          <w:b/>
          <w:lang w:val="fr-FR"/>
        </w:rPr>
        <w:t>)</w:t>
      </w:r>
    </w:p>
    <w:p w14:paraId="28ABAA36" w14:textId="77777777" w:rsidR="00D72FEC" w:rsidRPr="003E5FBF" w:rsidRDefault="005347DB" w:rsidP="00D72FEC">
      <w:pPr>
        <w:rPr>
          <w:b/>
          <w:lang w:val="fr-FR"/>
        </w:rPr>
      </w:pPr>
      <w:proofErr w:type="spellStart"/>
      <w:r>
        <w:rPr>
          <w:b/>
          <w:lang w:val="fr-FR"/>
        </w:rPr>
        <w:t>KCatoes</w:t>
      </w:r>
      <w:proofErr w:type="spellEnd"/>
      <w:r w:rsidR="00D72FEC" w:rsidRPr="003E5FBF">
        <w:rPr>
          <w:b/>
          <w:lang w:val="fr-FR"/>
        </w:rPr>
        <w:t xml:space="preserve"> : </w:t>
      </w:r>
      <w:r w:rsidRPr="002D7756">
        <w:rPr>
          <w:b/>
          <w:lang w:val="fr-FR"/>
        </w:rPr>
        <w:t>Création d’un outil interne</w:t>
      </w:r>
      <w:r>
        <w:rPr>
          <w:lang w:val="fr-FR"/>
        </w:rPr>
        <w:t xml:space="preserve"> pour évaluer le niveau d’accessibilité d’une page Web</w:t>
      </w:r>
    </w:p>
    <w:p w14:paraId="5CADA658" w14:textId="77777777" w:rsidR="00D72FEC" w:rsidRPr="003E5FBF" w:rsidRDefault="00D72FEC" w:rsidP="00D72FEC">
      <w:pPr>
        <w:spacing w:after="60"/>
        <w:rPr>
          <w:lang w:val="fr-FR"/>
        </w:rPr>
      </w:pPr>
    </w:p>
    <w:p w14:paraId="0CD36ED0" w14:textId="307EDA65" w:rsidR="00D72FEC" w:rsidRPr="003E5FBF" w:rsidRDefault="00D72FEC" w:rsidP="00D72FEC">
      <w:pPr>
        <w:spacing w:after="60"/>
        <w:rPr>
          <w:lang w:val="fr-FR"/>
        </w:rPr>
      </w:pPr>
      <w:r w:rsidRPr="003E5FBF">
        <w:rPr>
          <w:b/>
          <w:lang w:val="fr-FR"/>
        </w:rPr>
        <w:t>Responsabilité</w:t>
      </w:r>
      <w:r w:rsidRPr="003E5FBF">
        <w:rPr>
          <w:lang w:val="fr-FR"/>
        </w:rPr>
        <w:t xml:space="preserve"> : </w:t>
      </w:r>
      <w:r w:rsidR="005347DB">
        <w:rPr>
          <w:lang w:val="fr-FR"/>
        </w:rPr>
        <w:t>Stagiaire</w:t>
      </w:r>
    </w:p>
    <w:p w14:paraId="264EEA2B" w14:textId="77777777" w:rsidR="00D72FEC" w:rsidRDefault="005347DB" w:rsidP="00D72FEC">
      <w:pPr>
        <w:pStyle w:val="Bullet1"/>
        <w:rPr>
          <w:lang w:val="fr-FR"/>
        </w:rPr>
      </w:pPr>
      <w:r>
        <w:rPr>
          <w:lang w:val="fr-FR"/>
        </w:rPr>
        <w:t>Etude des solutions existantes</w:t>
      </w:r>
    </w:p>
    <w:p w14:paraId="3C7A4DD6" w14:textId="77777777" w:rsidR="005347DB" w:rsidRDefault="005347DB" w:rsidP="00D72FEC">
      <w:pPr>
        <w:pStyle w:val="Bullet1"/>
        <w:rPr>
          <w:lang w:val="fr-FR"/>
        </w:rPr>
      </w:pPr>
      <w:r>
        <w:rPr>
          <w:lang w:val="fr-FR"/>
        </w:rPr>
        <w:t>Rédaction du cahier des charges</w:t>
      </w:r>
    </w:p>
    <w:p w14:paraId="3B08D8E5" w14:textId="77777777" w:rsidR="005347DB" w:rsidRDefault="005347DB" w:rsidP="00D72FEC">
      <w:pPr>
        <w:pStyle w:val="Bullet1"/>
        <w:rPr>
          <w:lang w:val="fr-FR"/>
        </w:rPr>
      </w:pPr>
      <w:r>
        <w:rPr>
          <w:lang w:val="fr-FR"/>
        </w:rPr>
        <w:t>Développement</w:t>
      </w:r>
    </w:p>
    <w:p w14:paraId="5D758DF9" w14:textId="77777777" w:rsidR="005347DB" w:rsidRPr="00CA2748" w:rsidRDefault="005347DB" w:rsidP="00D72FEC">
      <w:pPr>
        <w:pStyle w:val="Bullet1"/>
        <w:rPr>
          <w:lang w:val="fr-FR"/>
        </w:rPr>
      </w:pPr>
      <w:r>
        <w:rPr>
          <w:lang w:val="fr-FR"/>
        </w:rPr>
        <w:t>Expérimentations sur des projets pilotes</w:t>
      </w:r>
    </w:p>
    <w:p w14:paraId="01D47FEC" w14:textId="77777777" w:rsidR="00D72FEC" w:rsidRPr="004B794E" w:rsidRDefault="00D72FEC" w:rsidP="00AF708B">
      <w:pPr>
        <w:spacing w:after="60"/>
        <w:rPr>
          <w:lang w:val="fr-FR"/>
        </w:rPr>
      </w:pPr>
      <w:r w:rsidRPr="004B794E">
        <w:rPr>
          <w:b/>
          <w:lang w:val="fr-FR"/>
        </w:rPr>
        <w:t>Environnement technique</w:t>
      </w:r>
      <w:r w:rsidRPr="004B794E">
        <w:rPr>
          <w:lang w:val="fr-FR"/>
        </w:rPr>
        <w:t xml:space="preserve"> : </w:t>
      </w:r>
      <w:r w:rsidR="005347DB" w:rsidRPr="004B794E">
        <w:rPr>
          <w:lang w:val="fr-FR"/>
        </w:rPr>
        <w:t>PHP 5, Symfony, Eclipse, Git</w:t>
      </w:r>
    </w:p>
    <w:p w14:paraId="503C3AE1" w14:textId="77777777" w:rsidR="0093509E" w:rsidRPr="004B794E" w:rsidRDefault="0093509E" w:rsidP="00C91ECC">
      <w:pPr>
        <w:tabs>
          <w:tab w:val="left" w:pos="2388"/>
        </w:tabs>
        <w:rPr>
          <w:lang w:val="fr-FR"/>
        </w:rPr>
      </w:pPr>
    </w:p>
    <w:sectPr w:rsidR="0093509E" w:rsidRPr="004B794E" w:rsidSect="00915E4C">
      <w:headerReference w:type="default" r:id="rId11"/>
      <w:footerReference w:type="default" r:id="rId12"/>
      <w:headerReference w:type="first" r:id="rId13"/>
      <w:pgSz w:w="12240" w:h="15840"/>
      <w:pgMar w:top="1977" w:right="1080" w:bottom="899" w:left="1440" w:header="720" w:footer="3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CD77C" w14:textId="77777777" w:rsidR="00D74A53" w:rsidRDefault="00D74A53" w:rsidP="000B17B7">
      <w:pPr>
        <w:spacing w:line="240" w:lineRule="auto"/>
      </w:pPr>
      <w:r>
        <w:separator/>
      </w:r>
    </w:p>
  </w:endnote>
  <w:endnote w:type="continuationSeparator" w:id="0">
    <w:p w14:paraId="3F1DC092" w14:textId="77777777" w:rsidR="00D74A53" w:rsidRDefault="00D74A53" w:rsidP="000B1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4F193" w14:textId="1B9115C7" w:rsidR="00915E4C" w:rsidRDefault="00915E4C" w:rsidP="00915E4C">
    <w:pPr>
      <w:pStyle w:val="Pieddepage"/>
    </w:pPr>
    <w:r w:rsidRPr="00915E4C">
      <w:rPr>
        <w:rFonts w:ascii="Arial" w:eastAsia="Arial" w:hAnsi="Arial" w:cs="Times New Roman"/>
        <w:b/>
        <w:bCs/>
        <w:noProof/>
        <w:color w:val="991F3D"/>
        <w:sz w:val="20"/>
        <w:szCs w:val="26"/>
        <w:lang w:val="fr-FR" w:eastAsia="fr-FR"/>
      </w:rPr>
      <w:drawing>
        <wp:anchor distT="0" distB="0" distL="114300" distR="114300" simplePos="0" relativeHeight="251662336" behindDoc="1" locked="0" layoutInCell="1" allowOverlap="1" wp14:anchorId="1306A5F3" wp14:editId="011907DD">
          <wp:simplePos x="0" y="0"/>
          <wp:positionH relativeFrom="column">
            <wp:posOffset>4709160</wp:posOffset>
          </wp:positionH>
          <wp:positionV relativeFrom="paragraph">
            <wp:posOffset>-481330</wp:posOffset>
          </wp:positionV>
          <wp:extent cx="3764280" cy="2522220"/>
          <wp:effectExtent l="381000" t="0" r="0" b="0"/>
          <wp:wrapNone/>
          <wp:docPr id="2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8634570">
                    <a:off x="0" y="0"/>
                    <a:ext cx="3764280" cy="252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15E4C">
      <w:rPr>
        <w:rFonts w:eastAsia="Arial"/>
        <w:b/>
        <w:bCs/>
        <w:color w:val="991F3D"/>
        <w:sz w:val="18"/>
        <w:szCs w:val="26"/>
      </w:rPr>
      <w:t>cgi.com</w:t>
    </w:r>
    <w:r w:rsidRPr="00915E4C">
      <w:rPr>
        <w:rStyle w:val="StylecorpsdetexteCar"/>
        <w:sz w:val="20"/>
      </w:rPr>
      <w:t xml:space="preserve"> </w:t>
    </w:r>
    <w:r>
      <w:rPr>
        <w:rStyle w:val="StylecorpsdetexteCar"/>
      </w:rPr>
      <w:tab/>
    </w:r>
    <w:r w:rsidRPr="00B4109F">
      <w:rPr>
        <w:rStyle w:val="StylecorpsdetexteCar"/>
      </w:rPr>
      <w:t xml:space="preserve">- </w:t>
    </w:r>
    <w:r w:rsidR="003F2254" w:rsidRPr="00B4109F">
      <w:rPr>
        <w:rStyle w:val="StylecorpsdetexteCar"/>
      </w:rPr>
      <w:fldChar w:fldCharType="begin"/>
    </w:r>
    <w:r w:rsidRPr="00B4109F">
      <w:rPr>
        <w:rStyle w:val="StylecorpsdetexteCar"/>
      </w:rPr>
      <w:instrText xml:space="preserve"> PAGE   \* MERGEFORMAT </w:instrText>
    </w:r>
    <w:r w:rsidR="003F2254" w:rsidRPr="00B4109F">
      <w:rPr>
        <w:rStyle w:val="StylecorpsdetexteCar"/>
      </w:rPr>
      <w:fldChar w:fldCharType="separate"/>
    </w:r>
    <w:r w:rsidR="00B84FAE">
      <w:rPr>
        <w:rStyle w:val="StylecorpsdetexteCar"/>
        <w:noProof/>
      </w:rPr>
      <w:t>4</w:t>
    </w:r>
    <w:r w:rsidR="003F2254" w:rsidRPr="00B4109F">
      <w:rPr>
        <w:rStyle w:val="StylecorpsdetexteCar"/>
      </w:rPr>
      <w:fldChar w:fldCharType="end"/>
    </w:r>
    <w:r w:rsidRPr="00B4109F">
      <w:rPr>
        <w:rStyle w:val="StylecorpsdetexteCar"/>
      </w:rPr>
      <w:t xml:space="preserve"> -</w:t>
    </w:r>
  </w:p>
  <w:p w14:paraId="07A447E2" w14:textId="77777777" w:rsidR="002A3202" w:rsidRDefault="002A3202" w:rsidP="00915E4C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ACFFA" w14:textId="77777777" w:rsidR="00D74A53" w:rsidRDefault="00D74A53" w:rsidP="000B17B7">
      <w:pPr>
        <w:spacing w:line="240" w:lineRule="auto"/>
      </w:pPr>
      <w:r>
        <w:separator/>
      </w:r>
    </w:p>
  </w:footnote>
  <w:footnote w:type="continuationSeparator" w:id="0">
    <w:p w14:paraId="27AD8F78" w14:textId="77777777" w:rsidR="00D74A53" w:rsidRDefault="00D74A53" w:rsidP="000B1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A7C16" w14:textId="089BD3A0" w:rsidR="000B17B7" w:rsidRPr="00DD4EA3" w:rsidRDefault="003E5FBF" w:rsidP="000B17B7">
    <w:pPr>
      <w:tabs>
        <w:tab w:val="center" w:pos="4680"/>
        <w:tab w:val="right" w:pos="9360"/>
      </w:tabs>
      <w:rPr>
        <w:rFonts w:ascii="Arial" w:eastAsia="Arial" w:hAnsi="Arial" w:cs="Times New Roman"/>
        <w:color w:val="000000"/>
        <w:sz w:val="32"/>
        <w:szCs w:val="34"/>
        <w:lang w:val="fr-FR"/>
      </w:rPr>
    </w:pPr>
    <w:r w:rsidRPr="000A33A0">
      <w:rPr>
        <w:rFonts w:ascii="Arial" w:eastAsia="Arial" w:hAnsi="Arial" w:cs="Times New Roman"/>
        <w:noProof/>
        <w:color w:val="000000"/>
        <w:sz w:val="32"/>
        <w:szCs w:val="34"/>
        <w:lang w:val="fr-FR" w:eastAsia="fr-FR"/>
      </w:rPr>
      <w:drawing>
        <wp:anchor distT="0" distB="0" distL="114300" distR="114300" simplePos="0" relativeHeight="251660288" behindDoc="1" locked="0" layoutInCell="1" allowOverlap="1" wp14:anchorId="261E419B" wp14:editId="71C7A4B5">
          <wp:simplePos x="0" y="0"/>
          <wp:positionH relativeFrom="page">
            <wp:posOffset>6309360</wp:posOffset>
          </wp:positionH>
          <wp:positionV relativeFrom="page">
            <wp:posOffset>274320</wp:posOffset>
          </wp:positionV>
          <wp:extent cx="1066800" cy="655320"/>
          <wp:effectExtent l="0" t="0" r="0" b="0"/>
          <wp:wrapNone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44AF">
      <w:rPr>
        <w:rFonts w:ascii="Arial" w:eastAsia="Arial" w:hAnsi="Arial" w:cs="Times New Roman"/>
        <w:b/>
        <w:color w:val="5A5A5A"/>
        <w:spacing w:val="5"/>
        <w:sz w:val="32"/>
        <w:szCs w:val="34"/>
        <w:lang w:val="fr-FR"/>
      </w:rPr>
      <w:t>CGI AC</w:t>
    </w:r>
  </w:p>
  <w:p w14:paraId="0F773BCD" w14:textId="2B1FD622" w:rsidR="000B17B7" w:rsidRPr="00DD4EA3" w:rsidRDefault="00E75933">
    <w:pPr>
      <w:pStyle w:val="En-tte"/>
      <w:rPr>
        <w:b/>
        <w:color w:val="5A5A5A"/>
        <w:sz w:val="32"/>
        <w:szCs w:val="34"/>
        <w:lang w:val="fr-FR"/>
      </w:rPr>
    </w:pPr>
    <w:r w:rsidRPr="00DD4EA3">
      <w:rPr>
        <w:b/>
        <w:color w:val="5A5A5A"/>
        <w:sz w:val="32"/>
        <w:szCs w:val="34"/>
        <w:lang w:val="fr-FR"/>
      </w:rPr>
      <w:t>DEVELOPPEUR</w:t>
    </w:r>
    <w:r w:rsidR="00921D26" w:rsidRPr="00DD4EA3">
      <w:rPr>
        <w:b/>
        <w:color w:val="5A5A5A"/>
        <w:sz w:val="32"/>
        <w:szCs w:val="34"/>
        <w:lang w:val="fr-FR"/>
      </w:rPr>
      <w:t xml:space="preserve"> SENIOR</w:t>
    </w:r>
    <w:r w:rsidRPr="00DD4EA3">
      <w:rPr>
        <w:b/>
        <w:color w:val="5A5A5A"/>
        <w:sz w:val="32"/>
        <w:szCs w:val="34"/>
        <w:lang w:val="fr-FR"/>
      </w:rPr>
      <w:t xml:space="preserve"> C#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11989" w14:textId="0C6D91DA" w:rsidR="003E5FBF" w:rsidRPr="000A33A0" w:rsidRDefault="003E5FBF" w:rsidP="003E5FBF">
    <w:pPr>
      <w:tabs>
        <w:tab w:val="center" w:pos="4680"/>
        <w:tab w:val="right" w:pos="9360"/>
      </w:tabs>
      <w:rPr>
        <w:rFonts w:ascii="Arial" w:eastAsia="Arial" w:hAnsi="Arial" w:cs="Times New Roman"/>
        <w:color w:val="000000"/>
        <w:sz w:val="32"/>
        <w:szCs w:val="34"/>
        <w:lang w:val="fr-FR"/>
      </w:rPr>
    </w:pPr>
    <w:r w:rsidRPr="000A33A0">
      <w:rPr>
        <w:rFonts w:ascii="Arial" w:eastAsia="Arial" w:hAnsi="Arial" w:cs="Times New Roman"/>
        <w:b/>
        <w:noProof/>
        <w:color w:val="5A5A5A"/>
        <w:spacing w:val="5"/>
        <w:sz w:val="32"/>
        <w:szCs w:val="34"/>
        <w:lang w:val="fr-FR" w:eastAsia="fr-FR"/>
      </w:rPr>
      <w:drawing>
        <wp:anchor distT="0" distB="0" distL="114300" distR="114300" simplePos="0" relativeHeight="251669504" behindDoc="1" locked="0" layoutInCell="1" allowOverlap="1" wp14:anchorId="384F5FAF" wp14:editId="58169178">
          <wp:simplePos x="0" y="0"/>
          <wp:positionH relativeFrom="column">
            <wp:posOffset>2156460</wp:posOffset>
          </wp:positionH>
          <wp:positionV relativeFrom="paragraph">
            <wp:posOffset>-2339340</wp:posOffset>
          </wp:positionV>
          <wp:extent cx="4229100" cy="3169920"/>
          <wp:effectExtent l="0" t="0" r="0" b="0"/>
          <wp:wrapNone/>
          <wp:docPr id="3" name="Picture 3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0" cy="316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44AF">
      <w:rPr>
        <w:rFonts w:ascii="Arial" w:eastAsia="Arial" w:hAnsi="Arial" w:cs="Times New Roman"/>
        <w:b/>
        <w:noProof/>
        <w:color w:val="5A5A5A"/>
        <w:spacing w:val="5"/>
        <w:sz w:val="32"/>
        <w:szCs w:val="34"/>
        <w:lang w:val="fr-FR" w:eastAsia="fr-FR"/>
      </w:rPr>
      <w:t>CGI AC</w:t>
    </w:r>
    <w:r w:rsidRPr="000A33A0">
      <w:rPr>
        <w:rFonts w:ascii="Arial" w:eastAsia="Arial" w:hAnsi="Arial" w:cs="Times New Roman"/>
        <w:noProof/>
        <w:color w:val="000000"/>
        <w:sz w:val="32"/>
        <w:szCs w:val="34"/>
        <w:lang w:val="fr-FR"/>
      </w:rPr>
      <w:t xml:space="preserve"> </w:t>
    </w:r>
    <w:r w:rsidRPr="000A33A0">
      <w:rPr>
        <w:rFonts w:ascii="Arial" w:eastAsia="Arial" w:hAnsi="Arial" w:cs="Times New Roman"/>
        <w:noProof/>
        <w:color w:val="000000"/>
        <w:sz w:val="32"/>
        <w:szCs w:val="34"/>
        <w:lang w:val="fr-FR" w:eastAsia="fr-FR"/>
      </w:rPr>
      <w:drawing>
        <wp:anchor distT="0" distB="0" distL="114300" distR="114300" simplePos="0" relativeHeight="251667456" behindDoc="0" locked="0" layoutInCell="1" allowOverlap="1" wp14:anchorId="74D7862D" wp14:editId="0B436789">
          <wp:simplePos x="0" y="0"/>
          <wp:positionH relativeFrom="page">
            <wp:posOffset>6068695</wp:posOffset>
          </wp:positionH>
          <wp:positionV relativeFrom="paragraph">
            <wp:posOffset>-267335</wp:posOffset>
          </wp:positionV>
          <wp:extent cx="1334135" cy="701675"/>
          <wp:effectExtent l="19050" t="0" r="0" b="0"/>
          <wp:wrapNone/>
          <wp:docPr id="4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EFD6AFF" w14:textId="733B7D50" w:rsidR="00E75933" w:rsidRPr="000A33A0" w:rsidRDefault="00E75933" w:rsidP="003E5FBF">
    <w:pPr>
      <w:pStyle w:val="En-tte"/>
      <w:rPr>
        <w:b/>
        <w:color w:val="5A5A5A"/>
        <w:sz w:val="32"/>
        <w:szCs w:val="34"/>
        <w:lang w:val="fr-FR"/>
      </w:rPr>
    </w:pPr>
    <w:r>
      <w:rPr>
        <w:b/>
        <w:color w:val="5A5A5A"/>
        <w:sz w:val="32"/>
        <w:szCs w:val="34"/>
        <w:lang w:val="fr-FR"/>
      </w:rPr>
      <w:t>DEVELOPPEUR</w:t>
    </w:r>
    <w:r w:rsidR="00921D26">
      <w:rPr>
        <w:b/>
        <w:color w:val="5A5A5A"/>
        <w:sz w:val="32"/>
        <w:szCs w:val="34"/>
        <w:lang w:val="fr-FR"/>
      </w:rPr>
      <w:t xml:space="preserve"> SENIOR</w:t>
    </w:r>
    <w:r>
      <w:rPr>
        <w:b/>
        <w:color w:val="5A5A5A"/>
        <w:sz w:val="32"/>
        <w:szCs w:val="34"/>
        <w:lang w:val="fr-FR"/>
      </w:rPr>
      <w:t xml:space="preserve"> C#</w:t>
    </w:r>
  </w:p>
  <w:p w14:paraId="7AFE8463" w14:textId="77777777" w:rsidR="003E5FBF" w:rsidRPr="003E5FBF" w:rsidRDefault="003E5FBF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1CA7122"/>
    <w:lvl w:ilvl="0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60C30"/>
      </w:rPr>
    </w:lvl>
  </w:abstractNum>
  <w:abstractNum w:abstractNumId="1" w15:restartNumberingAfterBreak="0">
    <w:nsid w:val="034937EE"/>
    <w:multiLevelType w:val="multilevel"/>
    <w:tmpl w:val="998AC0F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89723B"/>
    <w:multiLevelType w:val="hybridMultilevel"/>
    <w:tmpl w:val="75F6E71E"/>
    <w:lvl w:ilvl="0" w:tplc="2772B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594E"/>
    <w:multiLevelType w:val="hybridMultilevel"/>
    <w:tmpl w:val="4EAC733C"/>
    <w:lvl w:ilvl="0" w:tplc="2AF2FD08">
      <w:start w:val="1"/>
      <w:numFmt w:val="bullet"/>
      <w:pStyle w:val="RFPquestion-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30CD6"/>
    <w:multiLevelType w:val="hybridMultilevel"/>
    <w:tmpl w:val="3BB05860"/>
    <w:lvl w:ilvl="0" w:tplc="D8E6A25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  <w:color w:val="991F3D" w:themeColor="accen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47131"/>
    <w:multiLevelType w:val="hybridMultilevel"/>
    <w:tmpl w:val="F52E8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C056C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247C8"/>
    <w:multiLevelType w:val="hybridMultilevel"/>
    <w:tmpl w:val="336069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54C27"/>
    <w:multiLevelType w:val="hybridMultilevel"/>
    <w:tmpl w:val="37284C80"/>
    <w:lvl w:ilvl="0" w:tplc="E7EAAC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C6325"/>
    <w:multiLevelType w:val="hybridMultilevel"/>
    <w:tmpl w:val="9852EB72"/>
    <w:lvl w:ilvl="0" w:tplc="91E20E7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991F3D" w:themeColor="accent2"/>
      </w:rPr>
    </w:lvl>
    <w:lvl w:ilvl="1" w:tplc="10090003">
      <w:start w:val="1"/>
      <w:numFmt w:val="bullet"/>
      <w:pStyle w:val="Bullet1-2ndleve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E652D"/>
    <w:multiLevelType w:val="hybridMultilevel"/>
    <w:tmpl w:val="C07018B0"/>
    <w:lvl w:ilvl="0" w:tplc="77BE4BAC">
      <w:start w:val="1"/>
      <w:numFmt w:val="bullet"/>
      <w:pStyle w:val="Sidebar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  <w:num w:numId="16">
    <w:abstractNumId w:val="4"/>
  </w:num>
  <w:num w:numId="17">
    <w:abstractNumId w:val="9"/>
  </w:num>
  <w:num w:numId="18">
    <w:abstractNumId w:val="2"/>
  </w:num>
  <w:num w:numId="19">
    <w:abstractNumId w:val="8"/>
  </w:num>
  <w:num w:numId="20">
    <w:abstractNumId w:val="5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AF"/>
    <w:rsid w:val="00002EAF"/>
    <w:rsid w:val="000132C2"/>
    <w:rsid w:val="00016CD7"/>
    <w:rsid w:val="000549E9"/>
    <w:rsid w:val="00091BF0"/>
    <w:rsid w:val="000A1972"/>
    <w:rsid w:val="000A2D4C"/>
    <w:rsid w:val="000A33A0"/>
    <w:rsid w:val="000B17B7"/>
    <w:rsid w:val="000B2A87"/>
    <w:rsid w:val="000C639F"/>
    <w:rsid w:val="000F29A3"/>
    <w:rsid w:val="001006B7"/>
    <w:rsid w:val="001011AE"/>
    <w:rsid w:val="00105422"/>
    <w:rsid w:val="00113B8E"/>
    <w:rsid w:val="00120E46"/>
    <w:rsid w:val="001466BD"/>
    <w:rsid w:val="00150F82"/>
    <w:rsid w:val="001679AD"/>
    <w:rsid w:val="001859E2"/>
    <w:rsid w:val="001A7BF5"/>
    <w:rsid w:val="001E0BC9"/>
    <w:rsid w:val="001E38E5"/>
    <w:rsid w:val="001F35F0"/>
    <w:rsid w:val="001F47C8"/>
    <w:rsid w:val="00207D34"/>
    <w:rsid w:val="002122ED"/>
    <w:rsid w:val="00216D9E"/>
    <w:rsid w:val="002177FF"/>
    <w:rsid w:val="00221230"/>
    <w:rsid w:val="00221D9E"/>
    <w:rsid w:val="00227DBC"/>
    <w:rsid w:val="00236D0F"/>
    <w:rsid w:val="00257611"/>
    <w:rsid w:val="00257A0C"/>
    <w:rsid w:val="00274279"/>
    <w:rsid w:val="00276474"/>
    <w:rsid w:val="002A1A91"/>
    <w:rsid w:val="002A3202"/>
    <w:rsid w:val="002B37D1"/>
    <w:rsid w:val="002B7976"/>
    <w:rsid w:val="002C7758"/>
    <w:rsid w:val="002D7756"/>
    <w:rsid w:val="002E1374"/>
    <w:rsid w:val="002F5A9A"/>
    <w:rsid w:val="003159B4"/>
    <w:rsid w:val="00335AD7"/>
    <w:rsid w:val="00340D79"/>
    <w:rsid w:val="00347CCB"/>
    <w:rsid w:val="00353AD6"/>
    <w:rsid w:val="0035432C"/>
    <w:rsid w:val="0036703E"/>
    <w:rsid w:val="00370D38"/>
    <w:rsid w:val="00383987"/>
    <w:rsid w:val="00394602"/>
    <w:rsid w:val="00394A9D"/>
    <w:rsid w:val="00397F05"/>
    <w:rsid w:val="003A33EE"/>
    <w:rsid w:val="003B1ACA"/>
    <w:rsid w:val="003B453F"/>
    <w:rsid w:val="003D5E7B"/>
    <w:rsid w:val="003E5FBF"/>
    <w:rsid w:val="003F2254"/>
    <w:rsid w:val="003F51ED"/>
    <w:rsid w:val="00412397"/>
    <w:rsid w:val="0042350D"/>
    <w:rsid w:val="00436014"/>
    <w:rsid w:val="0045128F"/>
    <w:rsid w:val="004528C4"/>
    <w:rsid w:val="00495EAA"/>
    <w:rsid w:val="004B762E"/>
    <w:rsid w:val="004B794E"/>
    <w:rsid w:val="004C3A8D"/>
    <w:rsid w:val="004C3ED0"/>
    <w:rsid w:val="004C5DB4"/>
    <w:rsid w:val="004C6583"/>
    <w:rsid w:val="004E5418"/>
    <w:rsid w:val="004F3F93"/>
    <w:rsid w:val="00504606"/>
    <w:rsid w:val="00520956"/>
    <w:rsid w:val="0052722C"/>
    <w:rsid w:val="005272A1"/>
    <w:rsid w:val="00534741"/>
    <w:rsid w:val="005347DB"/>
    <w:rsid w:val="00540539"/>
    <w:rsid w:val="00540DD1"/>
    <w:rsid w:val="00541216"/>
    <w:rsid w:val="00541773"/>
    <w:rsid w:val="00564EBF"/>
    <w:rsid w:val="00581D4D"/>
    <w:rsid w:val="00585D6F"/>
    <w:rsid w:val="005976C1"/>
    <w:rsid w:val="005B7971"/>
    <w:rsid w:val="005B7B59"/>
    <w:rsid w:val="005F1598"/>
    <w:rsid w:val="0060629A"/>
    <w:rsid w:val="00610CC2"/>
    <w:rsid w:val="00613166"/>
    <w:rsid w:val="00614EA0"/>
    <w:rsid w:val="006428C2"/>
    <w:rsid w:val="00645C01"/>
    <w:rsid w:val="00646037"/>
    <w:rsid w:val="006478C1"/>
    <w:rsid w:val="00650F00"/>
    <w:rsid w:val="00664D35"/>
    <w:rsid w:val="00674823"/>
    <w:rsid w:val="00683BCB"/>
    <w:rsid w:val="00684CE3"/>
    <w:rsid w:val="00692076"/>
    <w:rsid w:val="006C28B0"/>
    <w:rsid w:val="006E4D65"/>
    <w:rsid w:val="006F13E3"/>
    <w:rsid w:val="007010D0"/>
    <w:rsid w:val="00701C5C"/>
    <w:rsid w:val="00704050"/>
    <w:rsid w:val="007101CC"/>
    <w:rsid w:val="007312F0"/>
    <w:rsid w:val="00734E85"/>
    <w:rsid w:val="00735091"/>
    <w:rsid w:val="007666B4"/>
    <w:rsid w:val="007724B7"/>
    <w:rsid w:val="00780FE8"/>
    <w:rsid w:val="007C26DA"/>
    <w:rsid w:val="007F18CE"/>
    <w:rsid w:val="00803E04"/>
    <w:rsid w:val="00807779"/>
    <w:rsid w:val="00810D97"/>
    <w:rsid w:val="008262F9"/>
    <w:rsid w:val="008334FB"/>
    <w:rsid w:val="008858B5"/>
    <w:rsid w:val="00892CFD"/>
    <w:rsid w:val="008B059B"/>
    <w:rsid w:val="008C0B23"/>
    <w:rsid w:val="008C3468"/>
    <w:rsid w:val="00913B5F"/>
    <w:rsid w:val="00915E4C"/>
    <w:rsid w:val="00921D26"/>
    <w:rsid w:val="0093509E"/>
    <w:rsid w:val="009364B9"/>
    <w:rsid w:val="00944C9F"/>
    <w:rsid w:val="00955C2B"/>
    <w:rsid w:val="00961180"/>
    <w:rsid w:val="00971ECD"/>
    <w:rsid w:val="009A1A9A"/>
    <w:rsid w:val="009C0B51"/>
    <w:rsid w:val="009C7C55"/>
    <w:rsid w:val="009F12A0"/>
    <w:rsid w:val="00A06B11"/>
    <w:rsid w:val="00A1020B"/>
    <w:rsid w:val="00A10FF3"/>
    <w:rsid w:val="00A226A7"/>
    <w:rsid w:val="00A55283"/>
    <w:rsid w:val="00A63427"/>
    <w:rsid w:val="00A81E0F"/>
    <w:rsid w:val="00AA0025"/>
    <w:rsid w:val="00AC1588"/>
    <w:rsid w:val="00AC1E9D"/>
    <w:rsid w:val="00AC516B"/>
    <w:rsid w:val="00AD5C63"/>
    <w:rsid w:val="00AD6765"/>
    <w:rsid w:val="00AD766F"/>
    <w:rsid w:val="00AE4FF9"/>
    <w:rsid w:val="00AE73C4"/>
    <w:rsid w:val="00AF3287"/>
    <w:rsid w:val="00AF4C93"/>
    <w:rsid w:val="00AF708B"/>
    <w:rsid w:val="00B15D39"/>
    <w:rsid w:val="00B20809"/>
    <w:rsid w:val="00B23C8E"/>
    <w:rsid w:val="00B23EE8"/>
    <w:rsid w:val="00B35EC4"/>
    <w:rsid w:val="00B40178"/>
    <w:rsid w:val="00B504C8"/>
    <w:rsid w:val="00B63ECD"/>
    <w:rsid w:val="00B74289"/>
    <w:rsid w:val="00B77FAF"/>
    <w:rsid w:val="00B84FAE"/>
    <w:rsid w:val="00B93CDF"/>
    <w:rsid w:val="00B9416C"/>
    <w:rsid w:val="00BD64BC"/>
    <w:rsid w:val="00BE0563"/>
    <w:rsid w:val="00BE6C5F"/>
    <w:rsid w:val="00C17668"/>
    <w:rsid w:val="00C35D93"/>
    <w:rsid w:val="00C369B7"/>
    <w:rsid w:val="00C473E5"/>
    <w:rsid w:val="00C544AF"/>
    <w:rsid w:val="00C638D6"/>
    <w:rsid w:val="00C72E19"/>
    <w:rsid w:val="00C9020D"/>
    <w:rsid w:val="00C91ECC"/>
    <w:rsid w:val="00CA2748"/>
    <w:rsid w:val="00CA4DC0"/>
    <w:rsid w:val="00CA66DF"/>
    <w:rsid w:val="00CB000F"/>
    <w:rsid w:val="00CC2D35"/>
    <w:rsid w:val="00CD076E"/>
    <w:rsid w:val="00CD479A"/>
    <w:rsid w:val="00CD74B5"/>
    <w:rsid w:val="00CF2D70"/>
    <w:rsid w:val="00CF3AD4"/>
    <w:rsid w:val="00D02375"/>
    <w:rsid w:val="00D040B3"/>
    <w:rsid w:val="00D1300E"/>
    <w:rsid w:val="00D132D8"/>
    <w:rsid w:val="00D2426B"/>
    <w:rsid w:val="00D3723E"/>
    <w:rsid w:val="00D3744D"/>
    <w:rsid w:val="00D42BE7"/>
    <w:rsid w:val="00D505B8"/>
    <w:rsid w:val="00D72FEC"/>
    <w:rsid w:val="00D74A53"/>
    <w:rsid w:val="00D81AA4"/>
    <w:rsid w:val="00D82516"/>
    <w:rsid w:val="00D8724B"/>
    <w:rsid w:val="00D90160"/>
    <w:rsid w:val="00DA2719"/>
    <w:rsid w:val="00DA63AA"/>
    <w:rsid w:val="00DA714C"/>
    <w:rsid w:val="00DA725C"/>
    <w:rsid w:val="00DB2E49"/>
    <w:rsid w:val="00DB5B30"/>
    <w:rsid w:val="00DD03BF"/>
    <w:rsid w:val="00DD356F"/>
    <w:rsid w:val="00DD4EA3"/>
    <w:rsid w:val="00DE60C3"/>
    <w:rsid w:val="00DF0173"/>
    <w:rsid w:val="00E01877"/>
    <w:rsid w:val="00E028A3"/>
    <w:rsid w:val="00E256D9"/>
    <w:rsid w:val="00E5557F"/>
    <w:rsid w:val="00E577C8"/>
    <w:rsid w:val="00E73299"/>
    <w:rsid w:val="00E74B68"/>
    <w:rsid w:val="00E75933"/>
    <w:rsid w:val="00E975C4"/>
    <w:rsid w:val="00EB1A26"/>
    <w:rsid w:val="00EB2FE6"/>
    <w:rsid w:val="00EC0011"/>
    <w:rsid w:val="00EC31CE"/>
    <w:rsid w:val="00EE2CEA"/>
    <w:rsid w:val="00EF47C4"/>
    <w:rsid w:val="00F011A9"/>
    <w:rsid w:val="00F17A52"/>
    <w:rsid w:val="00F36DE5"/>
    <w:rsid w:val="00F52C51"/>
    <w:rsid w:val="00F75AE6"/>
    <w:rsid w:val="00F80100"/>
    <w:rsid w:val="00F81B93"/>
    <w:rsid w:val="00F94864"/>
    <w:rsid w:val="00FC57EC"/>
    <w:rsid w:val="00FC59F5"/>
    <w:rsid w:val="00FD2790"/>
    <w:rsid w:val="00FD55A9"/>
    <w:rsid w:val="00FD6A93"/>
    <w:rsid w:val="00F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35D74"/>
  <w15:docId w15:val="{8D16766F-3D4D-4580-99AC-D79AA6CC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lang w:val="en-CA" w:eastAsia="en-US" w:bidi="ar-SA"/>
      </w:rPr>
    </w:rPrDefault>
    <w:pPrDefault>
      <w:pPr>
        <w:spacing w:after="18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122ED"/>
    <w:pPr>
      <w:spacing w:after="0"/>
      <w:contextualSpacing/>
    </w:pPr>
    <w:rPr>
      <w:rFonts w:eastAsiaTheme="minorHAnsi"/>
      <w:color w:val="000000" w:themeColor="text1"/>
      <w:szCs w:val="18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3F51ED"/>
    <w:pPr>
      <w:keepNext/>
      <w:keepLines/>
      <w:numPr>
        <w:numId w:val="14"/>
      </w:numPr>
      <w:tabs>
        <w:tab w:val="left" w:pos="1080"/>
      </w:tabs>
      <w:spacing w:after="120"/>
      <w:outlineLvl w:val="0"/>
    </w:pPr>
    <w:rPr>
      <w:rFonts w:asciiTheme="majorHAnsi" w:eastAsiaTheme="majorEastAsia" w:hAnsiTheme="majorHAnsi" w:cstheme="majorBidi"/>
      <w:b/>
      <w:bCs/>
      <w:color w:val="991F3D" w:themeColor="accent2"/>
      <w:sz w:val="36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3F51ED"/>
    <w:pPr>
      <w:numPr>
        <w:ilvl w:val="1"/>
      </w:numPr>
      <w:spacing w:before="240"/>
      <w:outlineLvl w:val="1"/>
    </w:pPr>
    <w:rPr>
      <w:bCs w:val="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1ED"/>
    <w:pPr>
      <w:keepNext/>
      <w:keepLines/>
      <w:numPr>
        <w:ilvl w:val="2"/>
        <w:numId w:val="14"/>
      </w:numPr>
      <w:tabs>
        <w:tab w:val="left" w:pos="1080"/>
      </w:tabs>
      <w:spacing w:before="240" w:after="60"/>
      <w:outlineLvl w:val="2"/>
    </w:pPr>
    <w:rPr>
      <w:rFonts w:asciiTheme="majorHAnsi" w:eastAsiaTheme="majorEastAsia" w:hAnsiTheme="majorHAnsi" w:cstheme="majorBidi"/>
      <w:b/>
      <w:bCs/>
      <w:color w:val="991F3D" w:themeColor="accent2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51ED"/>
    <w:pPr>
      <w:keepNext/>
      <w:keepLines/>
      <w:numPr>
        <w:ilvl w:val="3"/>
        <w:numId w:val="13"/>
      </w:numPr>
      <w:tabs>
        <w:tab w:val="left" w:pos="1080"/>
      </w:tabs>
      <w:spacing w:before="240" w:after="60"/>
      <w:ind w:left="0" w:firstLine="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ulletp2">
    <w:name w:val="bullet p2"/>
    <w:basedOn w:val="Listepuces"/>
    <w:rsid w:val="00F011A9"/>
    <w:pPr>
      <w:numPr>
        <w:numId w:val="0"/>
      </w:numPr>
      <w:spacing w:after="120"/>
    </w:pPr>
  </w:style>
  <w:style w:type="paragraph" w:styleId="Listepuces">
    <w:name w:val="List Bullet"/>
    <w:basedOn w:val="Normal"/>
    <w:uiPriority w:val="99"/>
    <w:semiHidden/>
    <w:unhideWhenUsed/>
    <w:rsid w:val="00F011A9"/>
    <w:pPr>
      <w:numPr>
        <w:numId w:val="3"/>
      </w:numPr>
    </w:pPr>
  </w:style>
  <w:style w:type="paragraph" w:styleId="Corpsdetexte">
    <w:name w:val="Body Text"/>
    <w:basedOn w:val="Normal"/>
    <w:link w:val="CorpsdetexteCar"/>
    <w:uiPriority w:val="99"/>
    <w:semiHidden/>
    <w:unhideWhenUsed/>
    <w:rsid w:val="00F011A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011A9"/>
    <w:rPr>
      <w:rFonts w:ascii="Arial" w:hAnsi="Arial" w:cs="Times New Roman"/>
      <w:sz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F51ED"/>
    <w:pPr>
      <w:tabs>
        <w:tab w:val="center" w:pos="4680"/>
        <w:tab w:val="right" w:pos="9360"/>
      </w:tabs>
      <w:spacing w:line="220" w:lineRule="atLeast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3F51ED"/>
    <w:rPr>
      <w:sz w:val="16"/>
    </w:rPr>
  </w:style>
  <w:style w:type="paragraph" w:styleId="Pieddepage">
    <w:name w:val="footer"/>
    <w:link w:val="PieddepageCar"/>
    <w:uiPriority w:val="99"/>
    <w:unhideWhenUsed/>
    <w:rsid w:val="003F51ED"/>
    <w:pPr>
      <w:tabs>
        <w:tab w:val="center" w:pos="4680"/>
        <w:tab w:val="right" w:pos="9360"/>
      </w:tabs>
      <w:spacing w:after="0" w:line="200" w:lineRule="atLeast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F51ED"/>
    <w:rPr>
      <w:sz w:val="16"/>
    </w:rPr>
  </w:style>
  <w:style w:type="table" w:styleId="Grilledutableau">
    <w:name w:val="Table Grid"/>
    <w:basedOn w:val="TableauNormal"/>
    <w:uiPriority w:val="59"/>
    <w:rsid w:val="00F0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Corpsdetexte"/>
    <w:qFormat/>
    <w:rsid w:val="001F35F0"/>
    <w:pPr>
      <w:numPr>
        <w:numId w:val="10"/>
      </w:numPr>
      <w:contextualSpacing w:val="0"/>
    </w:pPr>
  </w:style>
  <w:style w:type="paragraph" w:customStyle="1" w:styleId="tabletext">
    <w:name w:val="table text"/>
    <w:basedOn w:val="tablebullet"/>
    <w:qFormat/>
    <w:rsid w:val="003F51ED"/>
    <w:pPr>
      <w:numPr>
        <w:numId w:val="0"/>
      </w:numPr>
    </w:pPr>
  </w:style>
  <w:style w:type="paragraph" w:customStyle="1" w:styleId="tablebullet">
    <w:name w:val="table bullet"/>
    <w:basedOn w:val="Normal"/>
    <w:qFormat/>
    <w:rsid w:val="003F51ED"/>
    <w:pPr>
      <w:numPr>
        <w:numId w:val="16"/>
      </w:numPr>
      <w:spacing w:line="220" w:lineRule="atLeast"/>
    </w:pPr>
    <w:rPr>
      <w:sz w:val="18"/>
    </w:rPr>
  </w:style>
  <w:style w:type="paragraph" w:customStyle="1" w:styleId="Appendix1">
    <w:name w:val="Appendix 1"/>
    <w:basedOn w:val="Normal"/>
    <w:qFormat/>
    <w:rsid w:val="003F51ED"/>
    <w:pPr>
      <w:spacing w:after="240"/>
    </w:pPr>
    <w:rPr>
      <w:b/>
      <w:color w:val="991F3D" w:themeColor="accent2"/>
      <w:sz w:val="36"/>
    </w:rPr>
  </w:style>
  <w:style w:type="character" w:customStyle="1" w:styleId="Titre2Car">
    <w:name w:val="Titre 2 Car"/>
    <w:basedOn w:val="Policepardfaut"/>
    <w:link w:val="Titre2"/>
    <w:uiPriority w:val="9"/>
    <w:rsid w:val="003F51ED"/>
    <w:rPr>
      <w:rFonts w:asciiTheme="majorHAnsi" w:eastAsiaTheme="majorEastAsia" w:hAnsiTheme="majorHAnsi" w:cstheme="majorBidi"/>
      <w:b/>
      <w:color w:val="991F3D" w:themeColor="accent2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F51ED"/>
    <w:rPr>
      <w:rFonts w:asciiTheme="majorHAnsi" w:eastAsiaTheme="majorEastAsia" w:hAnsiTheme="majorHAnsi" w:cstheme="majorBidi"/>
      <w:b/>
      <w:bCs/>
      <w:color w:val="991F3D" w:themeColor="accent2"/>
      <w:sz w:val="36"/>
      <w:szCs w:val="28"/>
    </w:rPr>
  </w:style>
  <w:style w:type="paragraph" w:customStyle="1" w:styleId="Bullet1-2ndlevel">
    <w:name w:val="Bullet 1 - 2nd level"/>
    <w:basedOn w:val="Bullet1"/>
    <w:qFormat/>
    <w:rsid w:val="003F51ED"/>
    <w:pPr>
      <w:numPr>
        <w:ilvl w:val="1"/>
      </w:numPr>
    </w:pPr>
  </w:style>
  <w:style w:type="paragraph" w:customStyle="1" w:styleId="StyleBullet1-2ndlevelBold">
    <w:name w:val="Style Bullet 1 - 2nd level + Bold"/>
    <w:basedOn w:val="Bullet1-2ndlevel"/>
    <w:rsid w:val="003F51ED"/>
    <w:pPr>
      <w:numPr>
        <w:ilvl w:val="0"/>
        <w:numId w:val="0"/>
      </w:numPr>
    </w:pPr>
    <w:rPr>
      <w:b/>
      <w:bCs/>
    </w:rPr>
  </w:style>
  <w:style w:type="paragraph" w:customStyle="1" w:styleId="Bullet2-singlespaced">
    <w:name w:val="Bullet 2 - single spaced"/>
    <w:basedOn w:val="Bullet1"/>
    <w:qFormat/>
    <w:rsid w:val="001F35F0"/>
    <w:pPr>
      <w:spacing w:after="0"/>
    </w:pPr>
  </w:style>
  <w:style w:type="paragraph" w:customStyle="1" w:styleId="DISCLAIMER">
    <w:name w:val="DISCLAIMER"/>
    <w:basedOn w:val="Normal"/>
    <w:qFormat/>
    <w:rsid w:val="003F51ED"/>
    <w:pPr>
      <w:spacing w:after="60"/>
    </w:pPr>
    <w:rPr>
      <w:caps/>
      <w:color w:val="991F3D" w:themeColor="accent2"/>
    </w:rPr>
  </w:style>
  <w:style w:type="character" w:customStyle="1" w:styleId="Titre3Car">
    <w:name w:val="Titre 3 Car"/>
    <w:basedOn w:val="Policepardfaut"/>
    <w:link w:val="Titre3"/>
    <w:uiPriority w:val="9"/>
    <w:rsid w:val="003F51ED"/>
    <w:rPr>
      <w:rFonts w:asciiTheme="majorHAnsi" w:eastAsiaTheme="majorEastAsia" w:hAnsiTheme="majorHAnsi" w:cstheme="majorBidi"/>
      <w:b/>
      <w:bCs/>
      <w:color w:val="991F3D" w:themeColor="accent2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3F51ED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customStyle="1" w:styleId="RFPquestion">
    <w:name w:val="RFP question"/>
    <w:basedOn w:val="Normal"/>
    <w:qFormat/>
    <w:rsid w:val="003F51ED"/>
    <w:pPr>
      <w:pBdr>
        <w:top w:val="single" w:sz="4" w:space="4" w:color="991F3D" w:themeColor="accent2"/>
        <w:bottom w:val="single" w:sz="4" w:space="3" w:color="991F3D" w:themeColor="accent2"/>
      </w:pBdr>
      <w:shd w:val="clear" w:color="auto" w:fill="DDDDDD"/>
      <w:spacing w:after="120" w:line="240" w:lineRule="auto"/>
    </w:pPr>
    <w:rPr>
      <w:sz w:val="16"/>
    </w:rPr>
  </w:style>
  <w:style w:type="paragraph" w:customStyle="1" w:styleId="RFPquestion-bulleted">
    <w:name w:val="RFP question - bulleted"/>
    <w:basedOn w:val="RFPquestion"/>
    <w:qFormat/>
    <w:rsid w:val="003F51ED"/>
    <w:pPr>
      <w:numPr>
        <w:numId w:val="15"/>
      </w:numPr>
    </w:pPr>
  </w:style>
  <w:style w:type="paragraph" w:customStyle="1" w:styleId="Subhead1">
    <w:name w:val="Subhead 1"/>
    <w:basedOn w:val="Corpsdetexte"/>
    <w:qFormat/>
    <w:rsid w:val="003F51ED"/>
    <w:pPr>
      <w:spacing w:after="60"/>
    </w:pPr>
    <w:rPr>
      <w:b/>
      <w:color w:val="991F3D" w:themeColor="accent2"/>
      <w:sz w:val="24"/>
    </w:rPr>
  </w:style>
  <w:style w:type="paragraph" w:customStyle="1" w:styleId="StyleSubhead1Before12pt">
    <w:name w:val="Style Subhead 1 + Before:  12 pt"/>
    <w:basedOn w:val="Subhead1"/>
    <w:rsid w:val="003F51ED"/>
    <w:pPr>
      <w:spacing w:before="240"/>
    </w:pPr>
    <w:rPr>
      <w:rFonts w:cs="Times New Roman"/>
      <w:bCs/>
    </w:rPr>
  </w:style>
  <w:style w:type="paragraph" w:customStyle="1" w:styleId="Subhead2">
    <w:name w:val="Subhead 2"/>
    <w:basedOn w:val="Corpsdetexte"/>
    <w:qFormat/>
    <w:rsid w:val="001F35F0"/>
    <w:pPr>
      <w:spacing w:before="240" w:after="60"/>
    </w:pPr>
    <w:rPr>
      <w:b/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3F51ED"/>
    <w:pPr>
      <w:spacing w:line="240" w:lineRule="auto"/>
    </w:pPr>
    <w:rPr>
      <w:rFonts w:asciiTheme="majorHAnsi" w:eastAsiaTheme="majorEastAsia" w:hAnsiTheme="majorHAnsi" w:cstheme="majorBidi"/>
      <w:b/>
      <w:color w:val="991F3D" w:themeColor="accent2"/>
      <w:spacing w:val="5"/>
      <w:kern w:val="28"/>
      <w:sz w:val="64"/>
      <w:szCs w:val="64"/>
    </w:rPr>
  </w:style>
  <w:style w:type="character" w:customStyle="1" w:styleId="TitreCar">
    <w:name w:val="Titre Car"/>
    <w:basedOn w:val="Policepardfaut"/>
    <w:link w:val="Titre"/>
    <w:uiPriority w:val="10"/>
    <w:rsid w:val="003F51ED"/>
    <w:rPr>
      <w:rFonts w:asciiTheme="majorHAnsi" w:eastAsiaTheme="majorEastAsia" w:hAnsiTheme="majorHAnsi" w:cstheme="majorBidi"/>
      <w:b/>
      <w:color w:val="991F3D" w:themeColor="accent2"/>
      <w:spacing w:val="5"/>
      <w:kern w:val="28"/>
      <w:sz w:val="64"/>
      <w:szCs w:val="64"/>
    </w:rPr>
  </w:style>
  <w:style w:type="paragraph" w:customStyle="1" w:styleId="StyleTitleAccent3">
    <w:name w:val="Style Title + Accent 3"/>
    <w:basedOn w:val="Titre"/>
    <w:rsid w:val="003F51ED"/>
    <w:rPr>
      <w:bCs/>
      <w:color w:val="FF6A00" w:themeColor="accent3"/>
    </w:rPr>
  </w:style>
  <w:style w:type="paragraph" w:customStyle="1" w:styleId="StyleTitleDarkRed">
    <w:name w:val="Style Title + Dark Red"/>
    <w:basedOn w:val="Titre"/>
    <w:rsid w:val="003F51ED"/>
    <w:rPr>
      <w:bCs/>
      <w:color w:val="C00000"/>
    </w:rPr>
  </w:style>
  <w:style w:type="paragraph" w:styleId="TM1">
    <w:name w:val="toc 1"/>
    <w:basedOn w:val="Normal"/>
    <w:next w:val="Normal"/>
    <w:uiPriority w:val="39"/>
    <w:unhideWhenUsed/>
    <w:rsid w:val="003F51ED"/>
    <w:pPr>
      <w:tabs>
        <w:tab w:val="left" w:pos="360"/>
        <w:tab w:val="right" w:leader="dot" w:pos="8460"/>
      </w:tabs>
      <w:spacing w:before="180"/>
      <w:ind w:right="833"/>
    </w:pPr>
    <w:rPr>
      <w:b/>
      <w:noProof/>
      <w:color w:val="991F3D" w:themeColor="accent2"/>
      <w:sz w:val="22"/>
    </w:rPr>
  </w:style>
  <w:style w:type="paragraph" w:styleId="TM2">
    <w:name w:val="toc 2"/>
    <w:basedOn w:val="Normal"/>
    <w:next w:val="Normal"/>
    <w:uiPriority w:val="39"/>
    <w:unhideWhenUsed/>
    <w:rsid w:val="003F51ED"/>
    <w:pPr>
      <w:tabs>
        <w:tab w:val="left" w:pos="1080"/>
        <w:tab w:val="right" w:leader="dot" w:pos="8460"/>
      </w:tabs>
      <w:spacing w:before="120"/>
      <w:ind w:left="540" w:right="833"/>
    </w:pPr>
    <w:rPr>
      <w:noProof/>
    </w:rPr>
  </w:style>
  <w:style w:type="paragraph" w:styleId="TM3">
    <w:name w:val="toc 3"/>
    <w:basedOn w:val="Normal"/>
    <w:next w:val="Normal"/>
    <w:uiPriority w:val="39"/>
    <w:unhideWhenUsed/>
    <w:rsid w:val="003F51ED"/>
    <w:pPr>
      <w:tabs>
        <w:tab w:val="left" w:pos="1620"/>
        <w:tab w:val="right" w:leader="dot" w:pos="8460"/>
      </w:tabs>
      <w:ind w:left="900" w:right="833"/>
    </w:pPr>
    <w:rPr>
      <w:i/>
      <w:noProof/>
    </w:rPr>
  </w:style>
  <w:style w:type="paragraph" w:customStyle="1" w:styleId="BodyContentStyle">
    <w:name w:val="Body_Content_Style"/>
    <w:link w:val="BodyContentStyleChar"/>
    <w:rsid w:val="00B93CDF"/>
    <w:pPr>
      <w:spacing w:before="12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Policepardfaut"/>
    <w:link w:val="BodyContentStyle"/>
    <w:rsid w:val="00B93CDF"/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IntroductionStyle">
    <w:name w:val="Introduction_Style"/>
    <w:basedOn w:val="Normal"/>
    <w:link w:val="IntroductionStyleChar"/>
    <w:rsid w:val="00B93CDF"/>
    <w:rPr>
      <w:b/>
      <w:caps/>
      <w:color w:val="991F3D"/>
      <w:sz w:val="26"/>
    </w:rPr>
  </w:style>
  <w:style w:type="character" w:customStyle="1" w:styleId="IntroductionStyleChar">
    <w:name w:val="Introduction_Style Char"/>
    <w:basedOn w:val="Policepardfaut"/>
    <w:link w:val="IntroductionStyle"/>
    <w:rsid w:val="00B93CDF"/>
    <w:rPr>
      <w:rFonts w:eastAsiaTheme="minorHAnsi"/>
      <w:b/>
      <w:caps/>
      <w:color w:val="991F3D"/>
      <w:sz w:val="26"/>
      <w:szCs w:val="18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7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7B7"/>
    <w:rPr>
      <w:rFonts w:ascii="Tahoma" w:eastAsiaTheme="minorHAnsi" w:hAnsi="Tahoma" w:cs="Tahoma"/>
      <w:color w:val="000000" w:themeColor="text1"/>
      <w:sz w:val="16"/>
      <w:szCs w:val="16"/>
      <w:lang w:val="en-GB"/>
    </w:rPr>
  </w:style>
  <w:style w:type="paragraph" w:customStyle="1" w:styleId="Aside-ListParagraph">
    <w:name w:val="Aside - List Paragraph"/>
    <w:basedOn w:val="Paragraphedeliste"/>
    <w:qFormat/>
    <w:rsid w:val="000B17B7"/>
    <w:pPr>
      <w:ind w:hanging="360"/>
    </w:pPr>
    <w:rPr>
      <w:sz w:val="17"/>
    </w:rPr>
  </w:style>
  <w:style w:type="paragraph" w:customStyle="1" w:styleId="Sidebar-Heading1">
    <w:name w:val="Sidebar - Heading 1"/>
    <w:basedOn w:val="Titre1"/>
    <w:link w:val="Sidebar-Heading1Char"/>
    <w:qFormat/>
    <w:rsid w:val="000B17B7"/>
    <w:pPr>
      <w:keepLines w:val="0"/>
      <w:numPr>
        <w:numId w:val="0"/>
      </w:numPr>
      <w:tabs>
        <w:tab w:val="clear" w:pos="1080"/>
      </w:tabs>
      <w:spacing w:before="240" w:after="360"/>
    </w:pPr>
    <w:rPr>
      <w:rFonts w:eastAsiaTheme="minorHAnsi"/>
      <w:caps/>
      <w:color w:val="FFFFFF" w:themeColor="background1"/>
      <w:sz w:val="26"/>
    </w:rPr>
  </w:style>
  <w:style w:type="paragraph" w:customStyle="1" w:styleId="Sidebar-bullet">
    <w:name w:val="Sidebar - bullet"/>
    <w:basedOn w:val="Normal"/>
    <w:qFormat/>
    <w:rsid w:val="002122ED"/>
    <w:pPr>
      <w:numPr>
        <w:numId w:val="17"/>
      </w:numPr>
      <w:ind w:left="357" w:right="113" w:hanging="357"/>
    </w:pPr>
    <w:rPr>
      <w:color w:val="FFFFFF" w:themeColor="background1"/>
    </w:rPr>
  </w:style>
  <w:style w:type="paragraph" w:customStyle="1" w:styleId="Sidebar-Heading2">
    <w:name w:val="Sidebar - Heading 2"/>
    <w:basedOn w:val="Titre2"/>
    <w:qFormat/>
    <w:rsid w:val="000B17B7"/>
    <w:pPr>
      <w:keepNext w:val="0"/>
      <w:keepLines w:val="0"/>
      <w:numPr>
        <w:ilvl w:val="0"/>
        <w:numId w:val="0"/>
      </w:numPr>
      <w:tabs>
        <w:tab w:val="clear" w:pos="1080"/>
      </w:tabs>
    </w:pPr>
    <w:rPr>
      <w:rFonts w:eastAsiaTheme="minorHAnsi" w:cstheme="minorBidi"/>
      <w:bCs/>
      <w:caps/>
      <w:color w:val="FFFFFF" w:themeColor="background1"/>
      <w:sz w:val="20"/>
    </w:rPr>
  </w:style>
  <w:style w:type="character" w:customStyle="1" w:styleId="Sidebar-Heading1Char">
    <w:name w:val="Sidebar - Heading 1 Char"/>
    <w:basedOn w:val="Titre1Car"/>
    <w:link w:val="Sidebar-Heading1"/>
    <w:rsid w:val="000B17B7"/>
    <w:rPr>
      <w:rFonts w:asciiTheme="majorHAnsi" w:eastAsiaTheme="minorHAnsi" w:hAnsiTheme="majorHAnsi" w:cstheme="majorBidi"/>
      <w:b/>
      <w:bCs/>
      <w:caps/>
      <w:color w:val="FFFFFF" w:themeColor="background1"/>
      <w:sz w:val="26"/>
      <w:szCs w:val="28"/>
      <w:lang w:val="en-GB"/>
    </w:rPr>
  </w:style>
  <w:style w:type="paragraph" w:styleId="Paragraphedeliste">
    <w:name w:val="List Paragraph"/>
    <w:basedOn w:val="Normal"/>
    <w:uiPriority w:val="34"/>
    <w:qFormat/>
    <w:rsid w:val="000B17B7"/>
    <w:pPr>
      <w:ind w:left="720"/>
    </w:pPr>
  </w:style>
  <w:style w:type="paragraph" w:customStyle="1" w:styleId="Header1">
    <w:name w:val="Header1"/>
    <w:basedOn w:val="Normal"/>
    <w:link w:val="Header1Car"/>
    <w:rsid w:val="002A3202"/>
    <w:pPr>
      <w:tabs>
        <w:tab w:val="left" w:pos="2520"/>
      </w:tabs>
      <w:spacing w:before="120" w:after="60"/>
    </w:pPr>
    <w:rPr>
      <w:b/>
      <w:color w:val="991F3D" w:themeColor="accent2"/>
      <w:sz w:val="28"/>
    </w:rPr>
  </w:style>
  <w:style w:type="paragraph" w:customStyle="1" w:styleId="EncadrEn-tte1">
    <w:name w:val="Encadré – En-tête 1"/>
    <w:basedOn w:val="Titre1"/>
    <w:link w:val="EncadrEn-tte1Car"/>
    <w:qFormat/>
    <w:rsid w:val="00B504C8"/>
    <w:pPr>
      <w:keepLines w:val="0"/>
      <w:numPr>
        <w:numId w:val="0"/>
      </w:numPr>
      <w:tabs>
        <w:tab w:val="clear" w:pos="1080"/>
      </w:tabs>
      <w:spacing w:before="240" w:after="360" w:line="240" w:lineRule="auto"/>
    </w:pPr>
    <w:rPr>
      <w:rFonts w:ascii="Arial" w:eastAsia="Arial" w:hAnsi="Arial" w:cs="Times New Roman"/>
      <w:caps/>
      <w:color w:val="FFFFFF"/>
      <w:sz w:val="26"/>
    </w:rPr>
  </w:style>
  <w:style w:type="paragraph" w:customStyle="1" w:styleId="EncadrEn-tte2">
    <w:name w:val="Encadré – En-tête 2"/>
    <w:basedOn w:val="Titre2"/>
    <w:qFormat/>
    <w:rsid w:val="00B504C8"/>
    <w:pPr>
      <w:keepNext w:val="0"/>
      <w:keepLines w:val="0"/>
      <w:numPr>
        <w:ilvl w:val="0"/>
        <w:numId w:val="0"/>
      </w:numPr>
      <w:tabs>
        <w:tab w:val="clear" w:pos="1080"/>
      </w:tabs>
      <w:spacing w:line="240" w:lineRule="auto"/>
    </w:pPr>
    <w:rPr>
      <w:rFonts w:ascii="Arial" w:eastAsia="Arial" w:hAnsi="Arial" w:cs="Times New Roman"/>
      <w:bCs/>
      <w:caps/>
      <w:color w:val="FFFFFF"/>
      <w:sz w:val="18"/>
    </w:rPr>
  </w:style>
  <w:style w:type="character" w:customStyle="1" w:styleId="EncadrEn-tte1Car">
    <w:name w:val="Encadré – En-tête 1 Car"/>
    <w:link w:val="EncadrEn-tte1"/>
    <w:rsid w:val="00B504C8"/>
    <w:rPr>
      <w:rFonts w:ascii="Arial" w:eastAsia="Arial" w:hAnsi="Arial" w:cs="Times New Roman"/>
      <w:b/>
      <w:bCs/>
      <w:caps/>
      <w:color w:val="FFFFFF"/>
      <w:sz w:val="26"/>
      <w:szCs w:val="28"/>
      <w:lang w:val="en-GB"/>
    </w:rPr>
  </w:style>
  <w:style w:type="character" w:styleId="Lienhypertexte">
    <w:name w:val="Hyperlink"/>
    <w:basedOn w:val="Policepardfaut"/>
    <w:uiPriority w:val="99"/>
    <w:unhideWhenUsed/>
    <w:rsid w:val="00C91ECC"/>
    <w:rPr>
      <w:color w:val="0000FF" w:themeColor="hyperlink"/>
      <w:u w:val="single"/>
    </w:rPr>
  </w:style>
  <w:style w:type="character" w:customStyle="1" w:styleId="StylecorpsdetexteCar">
    <w:name w:val="Style_corps de texte Car"/>
    <w:link w:val="Stylecorpsdetexte"/>
    <w:rsid w:val="00915E4C"/>
    <w:rPr>
      <w:rFonts w:ascii="Arial" w:eastAsia="Arial" w:hAnsi="Arial" w:cs="Times New Roman"/>
      <w:color w:val="000000"/>
      <w:sz w:val="18"/>
      <w:szCs w:val="18"/>
      <w:lang w:val="en-GB" w:eastAsia="en-US"/>
    </w:rPr>
  </w:style>
  <w:style w:type="paragraph" w:customStyle="1" w:styleId="Stylecorpsdetexte">
    <w:name w:val="Style_corps de texte"/>
    <w:link w:val="StylecorpsdetexteCar"/>
    <w:rsid w:val="00915E4C"/>
    <w:pPr>
      <w:spacing w:before="120" w:line="288" w:lineRule="auto"/>
    </w:pPr>
    <w:rPr>
      <w:rFonts w:ascii="Arial" w:eastAsia="Arial" w:hAnsi="Arial" w:cs="Times New Roman"/>
      <w:color w:val="000000"/>
      <w:sz w:val="18"/>
      <w:szCs w:val="18"/>
      <w:lang w:val="en-GB"/>
    </w:rPr>
  </w:style>
  <w:style w:type="paragraph" w:customStyle="1" w:styleId="StyleCGI">
    <w:name w:val="Style CGI"/>
    <w:basedOn w:val="Header1"/>
    <w:link w:val="StyleCGICar"/>
    <w:rsid w:val="007010D0"/>
    <w:pPr>
      <w:spacing w:before="0"/>
    </w:pPr>
    <w:rPr>
      <w:sz w:val="26"/>
      <w:szCs w:val="26"/>
      <w:lang w:val="fr-FR"/>
    </w:rPr>
  </w:style>
  <w:style w:type="paragraph" w:customStyle="1" w:styleId="CGI">
    <w:name w:val="CGI"/>
    <w:basedOn w:val="StyleCGI"/>
    <w:rsid w:val="007010D0"/>
  </w:style>
  <w:style w:type="character" w:customStyle="1" w:styleId="Header1Car">
    <w:name w:val="Header1 Car"/>
    <w:basedOn w:val="Policepardfaut"/>
    <w:link w:val="Header1"/>
    <w:rsid w:val="007010D0"/>
    <w:rPr>
      <w:rFonts w:eastAsiaTheme="minorHAnsi"/>
      <w:b/>
      <w:color w:val="991F3D" w:themeColor="accent2"/>
      <w:sz w:val="28"/>
      <w:szCs w:val="18"/>
      <w:lang w:val="en-GB"/>
    </w:rPr>
  </w:style>
  <w:style w:type="character" w:customStyle="1" w:styleId="StyleCGICar">
    <w:name w:val="Style CGI Car"/>
    <w:basedOn w:val="Header1Car"/>
    <w:link w:val="StyleCGI"/>
    <w:rsid w:val="007010D0"/>
    <w:rPr>
      <w:rFonts w:eastAsiaTheme="minorHAnsi"/>
      <w:b/>
      <w:color w:val="991F3D" w:themeColor="accent2"/>
      <w:sz w:val="2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quelinm\Marine\Mod&#232;les%20-%20CV%20-%20Docs\NOM%20Pr&#233;nom%20-%20Staff%20Number%20-%20AAAAMMJJ%20-%20Format%20CGI.dotx" TargetMode="External"/></Relationships>
</file>

<file path=word/theme/theme1.xml><?xml version="1.0" encoding="utf-8"?>
<a:theme xmlns:a="http://schemas.openxmlformats.org/drawingml/2006/main" name="Office Theme">
  <a:themeElements>
    <a:clrScheme name="CV CGI">
      <a:dk1>
        <a:sysClr val="windowText" lastClr="000000"/>
      </a:dk1>
      <a:lt1>
        <a:sysClr val="window" lastClr="FFFFFF"/>
      </a:lt1>
      <a:dk2>
        <a:srgbClr val="991F3D"/>
      </a:dk2>
      <a:lt2>
        <a:srgbClr val="EEECE1"/>
      </a:lt2>
      <a:accent1>
        <a:srgbClr val="E31937"/>
      </a:accent1>
      <a:accent2>
        <a:srgbClr val="991F3D"/>
      </a:accent2>
      <a:accent3>
        <a:srgbClr val="FF6A00"/>
      </a:accent3>
      <a:accent4>
        <a:srgbClr val="A1C4D0"/>
      </a:accent4>
      <a:accent5>
        <a:srgbClr val="4BACC6"/>
      </a:accent5>
      <a:accent6>
        <a:srgbClr val="B2B2B2"/>
      </a:accent6>
      <a:hlink>
        <a:srgbClr val="0000FF"/>
      </a:hlink>
      <a:folHlink>
        <a:srgbClr val="800080"/>
      </a:folHlink>
    </a:clrScheme>
    <a:fontScheme name="CGI standar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BF343-0776-4C7C-8D9F-85799E571D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4B717C-418E-4131-9F1A-05C4663FD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C737C9-FC10-44D1-985F-D42FA60464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D70FD-A851-4E8F-801E-8DA16EF0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 Prénom - Staff Number - AAAAMMJJ - Format CGI</Template>
  <TotalTime>0</TotalTime>
  <Pages>4</Pages>
  <Words>778</Words>
  <Characters>4282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CGI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jacquelinm</dc:creator>
  <cp:lastModifiedBy>DECOULEUR, Isabelle</cp:lastModifiedBy>
  <cp:revision>2</cp:revision>
  <dcterms:created xsi:type="dcterms:W3CDTF">2021-05-17T14:58:00Z</dcterms:created>
  <dcterms:modified xsi:type="dcterms:W3CDTF">2021-05-17T14:58:00Z</dcterms:modified>
</cp:coreProperties>
</file>